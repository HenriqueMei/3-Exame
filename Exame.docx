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BA16" w14:textId="270B8E8E" w:rsidR="002567F5" w:rsidRPr="001C47D1" w:rsidRDefault="00D41C28" w:rsidP="002567F5">
      <w:pPr>
        <w:jc w:val="left"/>
        <w:rPr>
          <w:b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E3ABD0A" wp14:editId="7019C0E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6530" cy="68262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7F5" w:rsidRPr="16FD0E2A">
        <w:rPr>
          <w:b/>
          <w:bCs/>
        </w:rPr>
        <w:t>UNIVERSIDADE DE RIBEIRÃO PRETO</w:t>
      </w:r>
    </w:p>
    <w:p w14:paraId="2708BFB3" w14:textId="77777777" w:rsidR="002567F5" w:rsidRPr="001C47D1" w:rsidRDefault="002567F5" w:rsidP="002567F5">
      <w:pPr>
        <w:jc w:val="left"/>
        <w:rPr>
          <w:szCs w:val="24"/>
        </w:rPr>
      </w:pPr>
      <w:r w:rsidRPr="001C47D1">
        <w:rPr>
          <w:b/>
          <w:szCs w:val="24"/>
        </w:rPr>
        <w:t>CURSO:</w:t>
      </w:r>
      <w:r w:rsidRPr="001C47D1">
        <w:rPr>
          <w:szCs w:val="24"/>
        </w:rPr>
        <w:t xml:space="preserve"> </w:t>
      </w:r>
      <w:r w:rsidR="008A6390">
        <w:rPr>
          <w:szCs w:val="24"/>
        </w:rPr>
        <w:t>Engenharia de Software</w:t>
      </w:r>
    </w:p>
    <w:p w14:paraId="31DF4CFE" w14:textId="6E5A2D06" w:rsidR="002567F5" w:rsidRPr="008A6390" w:rsidRDefault="3BC21736" w:rsidP="3BC21736">
      <w:pPr>
        <w:jc w:val="left"/>
        <w:rPr>
          <w:rStyle w:val="yvvgbb"/>
          <w:color w:val="202124"/>
        </w:rPr>
      </w:pPr>
      <w:r w:rsidRPr="3BC21736">
        <w:rPr>
          <w:b/>
          <w:bCs/>
        </w:rPr>
        <w:t>DISCIPLINA: Programação para WEB II</w:t>
      </w:r>
    </w:p>
    <w:p w14:paraId="773192A1" w14:textId="77777777" w:rsidR="002567F5" w:rsidRPr="001C47D1" w:rsidRDefault="002567F5" w:rsidP="002567F5">
      <w:pPr>
        <w:jc w:val="center"/>
        <w:rPr>
          <w:b/>
          <w:szCs w:val="24"/>
        </w:rPr>
      </w:pPr>
    </w:p>
    <w:p w14:paraId="43D3200D" w14:textId="77777777" w:rsidR="002567F5" w:rsidRPr="001C47D1" w:rsidRDefault="002567F5" w:rsidP="002567F5">
      <w:pPr>
        <w:jc w:val="center"/>
        <w:rPr>
          <w:b/>
          <w:szCs w:val="24"/>
        </w:rPr>
      </w:pPr>
    </w:p>
    <w:p w14:paraId="15816C6A" w14:textId="77777777" w:rsidR="002567F5" w:rsidRPr="001C47D1" w:rsidRDefault="002567F5" w:rsidP="002567F5">
      <w:pPr>
        <w:jc w:val="center"/>
        <w:rPr>
          <w:b/>
          <w:szCs w:val="24"/>
        </w:rPr>
      </w:pPr>
    </w:p>
    <w:p w14:paraId="2128E23F" w14:textId="77777777" w:rsidR="002567F5" w:rsidRPr="001C47D1" w:rsidRDefault="002567F5" w:rsidP="002567F5">
      <w:pPr>
        <w:jc w:val="center"/>
        <w:rPr>
          <w:b/>
          <w:szCs w:val="24"/>
        </w:rPr>
      </w:pPr>
    </w:p>
    <w:p w14:paraId="387C4628" w14:textId="77777777" w:rsidR="002567F5" w:rsidRPr="001C47D1" w:rsidRDefault="002567F5" w:rsidP="002567F5">
      <w:pPr>
        <w:jc w:val="center"/>
        <w:rPr>
          <w:b/>
          <w:szCs w:val="24"/>
        </w:rPr>
      </w:pPr>
    </w:p>
    <w:p w14:paraId="129C3A03" w14:textId="2CAE5CCD" w:rsidR="002567F5" w:rsidRPr="006917EC" w:rsidRDefault="3BC21736" w:rsidP="16FD0E2A">
      <w:pPr>
        <w:jc w:val="center"/>
        <w:rPr>
          <w:b/>
          <w:bCs/>
          <w:sz w:val="28"/>
          <w:szCs w:val="28"/>
        </w:rPr>
      </w:pPr>
      <w:r w:rsidRPr="3BC21736">
        <w:rPr>
          <w:b/>
          <w:bCs/>
          <w:sz w:val="28"/>
          <w:szCs w:val="28"/>
        </w:rPr>
        <w:t>Avaliação Parcial</w:t>
      </w:r>
    </w:p>
    <w:p w14:paraId="0E6A3187" w14:textId="77777777" w:rsidR="002567F5" w:rsidRPr="001C47D1" w:rsidRDefault="002567F5" w:rsidP="002567F5">
      <w:pPr>
        <w:jc w:val="center"/>
        <w:rPr>
          <w:b/>
          <w:i/>
          <w:szCs w:val="24"/>
        </w:rPr>
      </w:pPr>
    </w:p>
    <w:p w14:paraId="1AFAB082" w14:textId="77777777" w:rsidR="002567F5" w:rsidRPr="001C47D1" w:rsidRDefault="002567F5" w:rsidP="002567F5">
      <w:pPr>
        <w:jc w:val="center"/>
        <w:rPr>
          <w:b/>
          <w:i/>
          <w:szCs w:val="24"/>
        </w:rPr>
      </w:pPr>
    </w:p>
    <w:p w14:paraId="1E522200" w14:textId="77777777" w:rsidR="002567F5" w:rsidRPr="001C47D1" w:rsidRDefault="002567F5" w:rsidP="002567F5">
      <w:pPr>
        <w:jc w:val="center"/>
        <w:rPr>
          <w:b/>
          <w:i/>
          <w:szCs w:val="24"/>
        </w:rPr>
      </w:pPr>
    </w:p>
    <w:p w14:paraId="4FEF2B5F" w14:textId="77777777" w:rsidR="002567F5" w:rsidRPr="001C47D1" w:rsidRDefault="002567F5" w:rsidP="002567F5">
      <w:pPr>
        <w:jc w:val="center"/>
        <w:rPr>
          <w:b/>
          <w:i/>
          <w:szCs w:val="24"/>
        </w:rPr>
      </w:pPr>
    </w:p>
    <w:p w14:paraId="255FBF65" w14:textId="77777777" w:rsidR="002567F5" w:rsidRPr="001C47D1" w:rsidRDefault="002567F5" w:rsidP="002567F5">
      <w:pPr>
        <w:jc w:val="center"/>
        <w:rPr>
          <w:b/>
          <w:i/>
          <w:szCs w:val="24"/>
        </w:rPr>
      </w:pPr>
    </w:p>
    <w:p w14:paraId="653E3E09" w14:textId="376E4D61" w:rsidR="002567F5" w:rsidRPr="001C47D1" w:rsidRDefault="3BC21736" w:rsidP="002567F5">
      <w:pPr>
        <w:jc w:val="right"/>
      </w:pPr>
      <w:r>
        <w:t>Henrique Mei – 826213</w:t>
      </w:r>
    </w:p>
    <w:p w14:paraId="58ED82E0" w14:textId="6B095496" w:rsidR="3BC21736" w:rsidRDefault="3BC21736" w:rsidP="3BC21736">
      <w:pPr>
        <w:jc w:val="right"/>
      </w:pPr>
      <w:r>
        <w:t>Giovanni Celestino – 829290</w:t>
      </w:r>
    </w:p>
    <w:p w14:paraId="2D274C5B" w14:textId="33347191" w:rsidR="3BC21736" w:rsidRDefault="3BC21736" w:rsidP="3BC21736">
      <w:pPr>
        <w:jc w:val="right"/>
      </w:pPr>
      <w:r>
        <w:t>Gustavo Castro Nunes – 765954</w:t>
      </w:r>
    </w:p>
    <w:p w14:paraId="1FDECFE4" w14:textId="77777777" w:rsidR="002567F5" w:rsidRPr="001C47D1" w:rsidRDefault="002567F5" w:rsidP="002567F5">
      <w:pPr>
        <w:jc w:val="right"/>
        <w:rPr>
          <w:szCs w:val="24"/>
        </w:rPr>
      </w:pPr>
    </w:p>
    <w:p w14:paraId="41DA1187" w14:textId="41EB9919" w:rsidR="002567F5" w:rsidRPr="001C47D1" w:rsidRDefault="3BC21736" w:rsidP="3BC21736">
      <w:pPr>
        <w:pStyle w:val="FichaCatalogrficaNormal"/>
        <w:spacing w:line="360" w:lineRule="auto"/>
        <w:ind w:left="0" w:right="-1"/>
        <w:jc w:val="right"/>
        <w:rPr>
          <w:rFonts w:ascii="Times New Roman" w:hAnsi="Times New Roman"/>
          <w:sz w:val="24"/>
        </w:rPr>
      </w:pPr>
      <w:bookmarkStart w:id="0" w:name="OLE_LINK1"/>
      <w:bookmarkStart w:id="1" w:name="OLE_LINK2"/>
      <w:r w:rsidRPr="3BC21736">
        <w:rPr>
          <w:rStyle w:val="yiv4951462488msid27988"/>
          <w:rFonts w:ascii="Times New Roman" w:hAnsi="Times New Roman"/>
          <w:b/>
          <w:color w:val="000000" w:themeColor="text1"/>
          <w:sz w:val="24"/>
        </w:rPr>
        <w:t>Docente:</w:t>
      </w:r>
      <w:r w:rsidRPr="3BC21736">
        <w:rPr>
          <w:rStyle w:val="yiv4951462488msid27988"/>
          <w:rFonts w:ascii="Times New Roman" w:hAnsi="Times New Roman"/>
          <w:color w:val="000000" w:themeColor="text1"/>
          <w:sz w:val="24"/>
        </w:rPr>
        <w:t xml:space="preserve"> Prof. Fabiano Gonçalves dos Santos</w:t>
      </w:r>
    </w:p>
    <w:bookmarkEnd w:id="0"/>
    <w:bookmarkEnd w:id="1"/>
    <w:p w14:paraId="65DF4E9E" w14:textId="77777777" w:rsidR="002567F5" w:rsidRPr="001C47D1" w:rsidRDefault="002567F5" w:rsidP="002567F5">
      <w:pPr>
        <w:tabs>
          <w:tab w:val="left" w:pos="5940"/>
        </w:tabs>
        <w:jc w:val="center"/>
        <w:rPr>
          <w:rFonts w:eastAsia="Times New Roman"/>
          <w:color w:val="000000"/>
          <w:szCs w:val="24"/>
          <w:lang w:eastAsia="pt-BR"/>
        </w:rPr>
      </w:pPr>
    </w:p>
    <w:p w14:paraId="42D7F6CA" w14:textId="77777777" w:rsidR="002567F5" w:rsidRPr="001C47D1" w:rsidRDefault="002567F5" w:rsidP="002567F5">
      <w:pPr>
        <w:tabs>
          <w:tab w:val="left" w:pos="5940"/>
        </w:tabs>
        <w:jc w:val="center"/>
        <w:rPr>
          <w:rFonts w:eastAsia="Times New Roman"/>
          <w:color w:val="000000"/>
          <w:szCs w:val="24"/>
          <w:lang w:eastAsia="pt-BR"/>
        </w:rPr>
      </w:pPr>
    </w:p>
    <w:p w14:paraId="722372BB" w14:textId="77777777" w:rsidR="002567F5" w:rsidRPr="001C47D1" w:rsidRDefault="002567F5" w:rsidP="002567F5">
      <w:pPr>
        <w:tabs>
          <w:tab w:val="left" w:pos="5940"/>
        </w:tabs>
        <w:jc w:val="center"/>
        <w:rPr>
          <w:rFonts w:eastAsia="Times New Roman"/>
          <w:color w:val="000000"/>
          <w:szCs w:val="24"/>
          <w:lang w:eastAsia="pt-BR"/>
        </w:rPr>
      </w:pPr>
    </w:p>
    <w:p w14:paraId="54F5577C" w14:textId="77777777" w:rsidR="002567F5" w:rsidRPr="001C47D1" w:rsidRDefault="002567F5" w:rsidP="002567F5">
      <w:pPr>
        <w:tabs>
          <w:tab w:val="left" w:pos="5940"/>
        </w:tabs>
        <w:jc w:val="center"/>
        <w:rPr>
          <w:rFonts w:eastAsia="Times New Roman"/>
          <w:color w:val="000000"/>
          <w:szCs w:val="24"/>
          <w:lang w:eastAsia="pt-BR"/>
        </w:rPr>
      </w:pPr>
    </w:p>
    <w:p w14:paraId="632A0B15" w14:textId="77777777" w:rsidR="002567F5" w:rsidRPr="001C47D1" w:rsidRDefault="002567F5" w:rsidP="002567F5">
      <w:pPr>
        <w:tabs>
          <w:tab w:val="left" w:pos="5940"/>
        </w:tabs>
        <w:jc w:val="center"/>
        <w:rPr>
          <w:rFonts w:eastAsia="Times New Roman"/>
          <w:color w:val="000000"/>
          <w:szCs w:val="24"/>
          <w:lang w:eastAsia="pt-BR"/>
        </w:rPr>
      </w:pPr>
    </w:p>
    <w:p w14:paraId="5EF81911" w14:textId="0A6B368B" w:rsidR="002567F5" w:rsidRDefault="002567F5" w:rsidP="002567F5">
      <w:pPr>
        <w:tabs>
          <w:tab w:val="left" w:pos="5940"/>
        </w:tabs>
        <w:jc w:val="center"/>
        <w:rPr>
          <w:rFonts w:eastAsia="Times New Roman"/>
          <w:color w:val="000000"/>
          <w:szCs w:val="24"/>
          <w:lang w:eastAsia="pt-BR"/>
        </w:rPr>
      </w:pPr>
    </w:p>
    <w:p w14:paraId="4E182692" w14:textId="0F8C9219" w:rsidR="00BF6651" w:rsidRDefault="00BF6651" w:rsidP="002567F5">
      <w:pPr>
        <w:tabs>
          <w:tab w:val="left" w:pos="5940"/>
        </w:tabs>
        <w:jc w:val="center"/>
        <w:rPr>
          <w:rFonts w:eastAsia="Times New Roman"/>
          <w:color w:val="000000"/>
          <w:szCs w:val="24"/>
          <w:lang w:eastAsia="pt-BR"/>
        </w:rPr>
      </w:pPr>
    </w:p>
    <w:p w14:paraId="1ECD8181" w14:textId="77777777" w:rsidR="00BF6651" w:rsidRPr="001C47D1" w:rsidRDefault="00BF6651" w:rsidP="002567F5">
      <w:pPr>
        <w:tabs>
          <w:tab w:val="left" w:pos="5940"/>
        </w:tabs>
        <w:jc w:val="center"/>
        <w:rPr>
          <w:rFonts w:eastAsia="Times New Roman"/>
          <w:color w:val="000000"/>
          <w:szCs w:val="24"/>
          <w:lang w:eastAsia="pt-BR"/>
        </w:rPr>
      </w:pPr>
    </w:p>
    <w:p w14:paraId="6EE6855A" w14:textId="77777777" w:rsidR="002567F5" w:rsidRDefault="002567F5" w:rsidP="002567F5">
      <w:pPr>
        <w:tabs>
          <w:tab w:val="left" w:pos="5940"/>
        </w:tabs>
        <w:jc w:val="center"/>
        <w:rPr>
          <w:rFonts w:eastAsia="Times New Roman"/>
          <w:color w:val="000000"/>
          <w:szCs w:val="24"/>
          <w:lang w:eastAsia="pt-BR"/>
        </w:rPr>
      </w:pPr>
    </w:p>
    <w:p w14:paraId="1C96C848" w14:textId="77777777" w:rsidR="002567F5" w:rsidRDefault="002567F5" w:rsidP="002567F5">
      <w:pPr>
        <w:tabs>
          <w:tab w:val="left" w:pos="5940"/>
        </w:tabs>
        <w:jc w:val="center"/>
        <w:rPr>
          <w:rFonts w:eastAsia="Times New Roman"/>
          <w:color w:val="000000"/>
          <w:szCs w:val="24"/>
          <w:lang w:eastAsia="pt-BR"/>
        </w:rPr>
      </w:pPr>
    </w:p>
    <w:p w14:paraId="5F8E2BED" w14:textId="77777777" w:rsidR="002567F5" w:rsidRDefault="002567F5" w:rsidP="002567F5">
      <w:pPr>
        <w:tabs>
          <w:tab w:val="left" w:pos="5940"/>
        </w:tabs>
        <w:jc w:val="center"/>
        <w:rPr>
          <w:rFonts w:eastAsia="Times New Roman"/>
          <w:color w:val="000000"/>
          <w:szCs w:val="24"/>
          <w:lang w:eastAsia="pt-BR"/>
        </w:rPr>
      </w:pPr>
    </w:p>
    <w:p w14:paraId="6C37FEA8" w14:textId="77777777" w:rsidR="002567F5" w:rsidRDefault="002567F5" w:rsidP="002567F5">
      <w:pPr>
        <w:tabs>
          <w:tab w:val="left" w:pos="5940"/>
        </w:tabs>
        <w:jc w:val="center"/>
        <w:rPr>
          <w:szCs w:val="24"/>
        </w:rPr>
      </w:pPr>
    </w:p>
    <w:p w14:paraId="3B3171E3" w14:textId="77777777" w:rsidR="002567F5" w:rsidRPr="002567F5" w:rsidRDefault="002567F5" w:rsidP="002567F5">
      <w:pPr>
        <w:jc w:val="center"/>
        <w:rPr>
          <w:szCs w:val="24"/>
        </w:rPr>
      </w:pPr>
      <w:r w:rsidRPr="002567F5">
        <w:rPr>
          <w:szCs w:val="24"/>
        </w:rPr>
        <w:t>Ribeirão Preto - SP</w:t>
      </w:r>
    </w:p>
    <w:p w14:paraId="43C05DEB" w14:textId="6F9FFB5E" w:rsidR="3BC21736" w:rsidRPr="00C975D8" w:rsidRDefault="3BC21736" w:rsidP="00C975D8">
      <w:pPr>
        <w:pStyle w:val="ABNTtit1"/>
        <w:jc w:val="center"/>
        <w:rPr>
          <w:b w:val="0"/>
        </w:rPr>
      </w:pPr>
      <w:r>
        <w:rPr>
          <w:b w:val="0"/>
        </w:rPr>
        <w:t>2022</w:t>
      </w:r>
      <w:r>
        <w:br w:type="page"/>
      </w:r>
    </w:p>
    <w:p w14:paraId="5F28C8F6" w14:textId="458F08C0" w:rsidR="3BC21736" w:rsidRDefault="3BC21736" w:rsidP="3BC21736">
      <w:pPr>
        <w:pStyle w:val="ABNTtit1"/>
      </w:pPr>
      <w:r>
        <w:lastRenderedPageBreak/>
        <w:t>DESCRIÇÃO DO SITE PROPOSTO. MOTIVAÇÃO PARA A ESCOLHA DO LEIAUTE EM RELAÇÃO AO TEMA</w:t>
      </w:r>
    </w:p>
    <w:p w14:paraId="400621F5" w14:textId="77777777" w:rsidR="00E87308" w:rsidRDefault="00E87308" w:rsidP="3BC21736">
      <w:pPr>
        <w:pStyle w:val="ABNTtit1"/>
      </w:pPr>
    </w:p>
    <w:p w14:paraId="0772E958" w14:textId="2BF31208" w:rsidR="3BC21736" w:rsidRDefault="3BC21736" w:rsidP="3BC21736">
      <w:pPr>
        <w:pStyle w:val="ABNTtexto"/>
        <w:numPr>
          <w:ilvl w:val="0"/>
          <w:numId w:val="0"/>
        </w:num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BC21736">
        <w:rPr>
          <w:rFonts w:ascii="Times New Roman" w:eastAsia="Times New Roman" w:hAnsi="Times New Roman" w:cs="Times New Roman"/>
          <w:sz w:val="24"/>
          <w:szCs w:val="24"/>
        </w:rPr>
        <w:t>O evento Bem-Estar no Shopping é realizado seis vezes ao ano, sendo realizados exames de glicemia, colesterol e aferição da pressão arterial, assim como a coleta de dados referentes à saúde dos participantes a fim de integrar cada vez mais a informática na área da saúde, dando aos pacientes mais informações sobre eles mesmos, colaborando para a melhoria de serviços e qualidade de vida dos pacientes.</w:t>
      </w:r>
    </w:p>
    <w:p w14:paraId="3EFE4125" w14:textId="0F87B8F4" w:rsidR="3BC21736" w:rsidRDefault="3BC21736" w:rsidP="00806F9E">
      <w:pPr>
        <w:pStyle w:val="ABNTtexto"/>
        <w:numPr>
          <w:ilvl w:val="0"/>
          <w:numId w:val="0"/>
        </w:num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BC21736">
        <w:rPr>
          <w:rFonts w:ascii="Times New Roman" w:eastAsia="Times New Roman" w:hAnsi="Times New Roman" w:cs="Times New Roman"/>
          <w:sz w:val="24"/>
          <w:szCs w:val="24"/>
        </w:rPr>
        <w:t>Nós buscamos apresentar o sistema com um layout mais básico para ser intuitivo para facilitar a utilização do sistema pelo usuário.</w:t>
      </w:r>
    </w:p>
    <w:p w14:paraId="7AC981CC" w14:textId="77777777" w:rsidR="00806F9E" w:rsidRDefault="00806F9E" w:rsidP="00806F9E">
      <w:pPr>
        <w:pStyle w:val="ABNTtexto"/>
        <w:numPr>
          <w:ilvl w:val="0"/>
          <w:numId w:val="0"/>
        </w:numPr>
        <w:ind w:firstLine="708"/>
      </w:pPr>
    </w:p>
    <w:p w14:paraId="537E0997" w14:textId="7FC0BABD" w:rsidR="3BC21736" w:rsidRDefault="3BC21736" w:rsidP="3BC21736">
      <w:pPr>
        <w:pStyle w:val="ABNTtit1"/>
      </w:pPr>
      <w:r>
        <w:t>LISTA DE DISCIPLINAS RELACIONADAS A CONSTRUÇÃO DO PROJETO</w:t>
      </w:r>
    </w:p>
    <w:p w14:paraId="20984617" w14:textId="0F248048" w:rsidR="3BC21736" w:rsidRPr="00806F9E" w:rsidRDefault="3BC21736" w:rsidP="3BC21736">
      <w:pPr>
        <w:pStyle w:val="ABNTtit1"/>
        <w:numPr>
          <w:ilvl w:val="0"/>
          <w:numId w:val="1"/>
        </w:numPr>
        <w:rPr>
          <w:b w:val="0"/>
          <w:bCs/>
        </w:rPr>
      </w:pPr>
      <w:r w:rsidRPr="00806F9E">
        <w:rPr>
          <w:b w:val="0"/>
          <w:bCs/>
        </w:rPr>
        <w:t>Programação WEB II (Henrique Mei, Giovanni Celestino e Gustavo Castro)</w:t>
      </w:r>
      <w:r w:rsidR="006F39A2">
        <w:rPr>
          <w:b w:val="0"/>
          <w:bCs/>
        </w:rPr>
        <w:t>.</w:t>
      </w:r>
    </w:p>
    <w:p w14:paraId="549BAF64" w14:textId="371080A8" w:rsidR="3BC21736" w:rsidRPr="00806F9E" w:rsidRDefault="3BC21736" w:rsidP="3BC21736">
      <w:pPr>
        <w:pStyle w:val="ABNTtit1"/>
        <w:numPr>
          <w:ilvl w:val="0"/>
          <w:numId w:val="1"/>
        </w:numPr>
        <w:rPr>
          <w:b w:val="0"/>
          <w:bCs/>
        </w:rPr>
      </w:pPr>
      <w:r w:rsidRPr="00806F9E">
        <w:rPr>
          <w:b w:val="0"/>
          <w:bCs/>
        </w:rPr>
        <w:t>Gestão de Projetos (Gustavo Castro)</w:t>
      </w:r>
      <w:r w:rsidR="006F39A2">
        <w:rPr>
          <w:b w:val="0"/>
          <w:bCs/>
        </w:rPr>
        <w:t>.</w:t>
      </w:r>
    </w:p>
    <w:p w14:paraId="0246C25F" w14:textId="4CD5B803" w:rsidR="3BC21736" w:rsidRDefault="3BC21736"/>
    <w:p w14:paraId="2CC22599" w14:textId="271630FB" w:rsidR="3BC21736" w:rsidRDefault="3BC21736" w:rsidP="3BC21736">
      <w:pPr>
        <w:pStyle w:val="ABNTtit1"/>
      </w:pPr>
      <w:r>
        <w:t>DESCREVER EQUIPAMENTOS E SOFTWARES UTILIZADOS NA ELABORAÇÃO DO PROJETO.</w:t>
      </w:r>
    </w:p>
    <w:p w14:paraId="5D2BCD6E" w14:textId="77777777" w:rsidR="00E87308" w:rsidRDefault="00E87308" w:rsidP="3BC21736">
      <w:pPr>
        <w:pStyle w:val="ABNTtit1"/>
      </w:pPr>
    </w:p>
    <w:p w14:paraId="63456E75" w14:textId="096C30DF" w:rsidR="00A744F6" w:rsidRDefault="001A56FD" w:rsidP="3BC21736">
      <w:pPr>
        <w:pStyle w:val="ABNTtit1"/>
        <w:rPr>
          <w:b w:val="0"/>
          <w:bCs/>
        </w:rPr>
      </w:pPr>
      <w:r>
        <w:rPr>
          <w:b w:val="0"/>
          <w:bCs/>
        </w:rPr>
        <w:t>Ferramentas utilizadas para o desenvolvimento</w:t>
      </w:r>
      <w:r w:rsidR="004E1C42">
        <w:rPr>
          <w:b w:val="0"/>
          <w:bCs/>
        </w:rPr>
        <w:t xml:space="preserve"> do projeto:</w:t>
      </w:r>
    </w:p>
    <w:p w14:paraId="699938DD" w14:textId="55FB7C19" w:rsidR="004E1C42" w:rsidRDefault="004E1C42" w:rsidP="004E1C42">
      <w:pPr>
        <w:pStyle w:val="ABNTtit1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Visual Studio Code</w:t>
      </w:r>
    </w:p>
    <w:p w14:paraId="1AC740E1" w14:textId="775CC22A" w:rsidR="004E1C42" w:rsidRDefault="00903D54" w:rsidP="004E1C42">
      <w:pPr>
        <w:pStyle w:val="ABNTtit1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GitHub Desktop</w:t>
      </w:r>
    </w:p>
    <w:p w14:paraId="79C3DF1A" w14:textId="3C3020F1" w:rsidR="000746A2" w:rsidRDefault="00F44F6C" w:rsidP="004E1C42">
      <w:pPr>
        <w:pStyle w:val="ABNTtit1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MySQL</w:t>
      </w:r>
    </w:p>
    <w:p w14:paraId="69158DA1" w14:textId="026EE890" w:rsidR="00CE1184" w:rsidRDefault="00CE1184" w:rsidP="004E1C42">
      <w:pPr>
        <w:pStyle w:val="ABNTtit1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EasyPHP</w:t>
      </w:r>
    </w:p>
    <w:p w14:paraId="31A143E3" w14:textId="72C4DEF8" w:rsidR="00C0069C" w:rsidRDefault="00C0069C" w:rsidP="004E1C42">
      <w:pPr>
        <w:pStyle w:val="ABNTtit1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Google Meet</w:t>
      </w:r>
    </w:p>
    <w:p w14:paraId="66B02FE3" w14:textId="083DF5C0" w:rsidR="00C278FF" w:rsidRDefault="00C278FF" w:rsidP="004E1C42">
      <w:pPr>
        <w:pStyle w:val="ABNTtit1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Trello</w:t>
      </w:r>
    </w:p>
    <w:p w14:paraId="172B909E" w14:textId="7B8CCDC2" w:rsidR="00804CD4" w:rsidRPr="00E70E14" w:rsidRDefault="005908B3" w:rsidP="00E70E14">
      <w:pPr>
        <w:pStyle w:val="ABNTtit1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AnyDesk</w:t>
      </w:r>
    </w:p>
    <w:p w14:paraId="5A0D382E" w14:textId="06A58A24" w:rsidR="00E20C10" w:rsidRDefault="00E20C10" w:rsidP="00E20C10">
      <w:pPr>
        <w:pStyle w:val="ABNTtit1"/>
        <w:rPr>
          <w:b w:val="0"/>
          <w:bCs/>
        </w:rPr>
      </w:pPr>
      <w:r>
        <w:rPr>
          <w:b w:val="0"/>
          <w:bCs/>
        </w:rPr>
        <w:t>Linguem</w:t>
      </w:r>
      <w:r w:rsidR="00D8059A">
        <w:rPr>
          <w:b w:val="0"/>
          <w:bCs/>
        </w:rPr>
        <w:t>,</w:t>
      </w:r>
      <w:r w:rsidR="00E70E14">
        <w:rPr>
          <w:b w:val="0"/>
          <w:bCs/>
        </w:rPr>
        <w:t xml:space="preserve"> Framework</w:t>
      </w:r>
      <w:r w:rsidR="00D8059A">
        <w:rPr>
          <w:b w:val="0"/>
          <w:bCs/>
        </w:rPr>
        <w:t xml:space="preserve"> e biblioteca</w:t>
      </w:r>
      <w:r w:rsidR="00E70E14">
        <w:rPr>
          <w:b w:val="0"/>
          <w:bCs/>
        </w:rPr>
        <w:t xml:space="preserve"> de</w:t>
      </w:r>
      <w:r>
        <w:rPr>
          <w:b w:val="0"/>
          <w:bCs/>
        </w:rPr>
        <w:t xml:space="preserve"> </w:t>
      </w:r>
      <w:r w:rsidR="00804CD4">
        <w:rPr>
          <w:b w:val="0"/>
          <w:bCs/>
        </w:rPr>
        <w:t>desenvolvimento:</w:t>
      </w:r>
    </w:p>
    <w:p w14:paraId="7B6E6715" w14:textId="3C29454B" w:rsidR="00804CD4" w:rsidRDefault="00E70E14" w:rsidP="00E70E14">
      <w:pPr>
        <w:pStyle w:val="ABNTtit1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HTML</w:t>
      </w:r>
      <w:r w:rsidR="001A64B3">
        <w:rPr>
          <w:b w:val="0"/>
          <w:bCs/>
        </w:rPr>
        <w:t>/CSS/JavaScrip</w:t>
      </w:r>
      <w:r w:rsidR="00233D3B">
        <w:rPr>
          <w:b w:val="0"/>
          <w:bCs/>
        </w:rPr>
        <w:t>t</w:t>
      </w:r>
    </w:p>
    <w:p w14:paraId="0C6719AB" w14:textId="23A62AE4" w:rsidR="000B1576" w:rsidRDefault="00233D3B" w:rsidP="3BC21736">
      <w:pPr>
        <w:pStyle w:val="ABNTtit1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Boot</w:t>
      </w:r>
      <w:r w:rsidR="006C1E9A">
        <w:rPr>
          <w:b w:val="0"/>
          <w:bCs/>
        </w:rPr>
        <w:t>s</w:t>
      </w:r>
      <w:r>
        <w:rPr>
          <w:b w:val="0"/>
          <w:bCs/>
        </w:rPr>
        <w:t>trap</w:t>
      </w:r>
    </w:p>
    <w:p w14:paraId="708D5032" w14:textId="548C9864" w:rsidR="0018308C" w:rsidRDefault="0018308C" w:rsidP="3BC21736">
      <w:pPr>
        <w:pStyle w:val="ABNTtit1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PHP</w:t>
      </w:r>
    </w:p>
    <w:p w14:paraId="65B4C3C0" w14:textId="0AB71F2D" w:rsidR="3BC21736" w:rsidRDefault="00AB2984" w:rsidP="001A3CDA">
      <w:pPr>
        <w:pStyle w:val="ABNTtit1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Jquery</w:t>
      </w:r>
    </w:p>
    <w:p w14:paraId="07EECAEE" w14:textId="4F6424A0" w:rsidR="00D8059A" w:rsidRDefault="00D8059A" w:rsidP="001A3CDA">
      <w:pPr>
        <w:pStyle w:val="ABNTtit1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Swe</w:t>
      </w:r>
      <w:r w:rsidR="00944FFB">
        <w:rPr>
          <w:b w:val="0"/>
          <w:bCs/>
        </w:rPr>
        <w:t>e</w:t>
      </w:r>
      <w:r w:rsidR="00BA1EEF">
        <w:rPr>
          <w:b w:val="0"/>
          <w:bCs/>
        </w:rPr>
        <w:t>t</w:t>
      </w:r>
      <w:r>
        <w:rPr>
          <w:b w:val="0"/>
          <w:bCs/>
        </w:rPr>
        <w:t xml:space="preserve"> Alert</w:t>
      </w:r>
      <w:r w:rsidR="00944FFB">
        <w:rPr>
          <w:b w:val="0"/>
          <w:bCs/>
        </w:rPr>
        <w:t>s</w:t>
      </w:r>
    </w:p>
    <w:p w14:paraId="5B9A9BCB" w14:textId="32C01D7F" w:rsidR="005001F8" w:rsidRDefault="005001F8">
      <w:pPr>
        <w:spacing w:line="240" w:lineRule="auto"/>
        <w:jc w:val="left"/>
        <w:rPr>
          <w:bCs/>
        </w:rPr>
      </w:pPr>
      <w:r>
        <w:rPr>
          <w:b/>
          <w:bCs/>
        </w:rPr>
        <w:br w:type="page"/>
      </w:r>
    </w:p>
    <w:p w14:paraId="5E8303CC" w14:textId="20EB2F3F" w:rsidR="3BC21736" w:rsidRDefault="3BC21736" w:rsidP="3BC21736">
      <w:pPr>
        <w:pStyle w:val="ABNTtit1"/>
      </w:pPr>
      <w:r>
        <w:lastRenderedPageBreak/>
        <w:t>ESTRUTURA DO SITE</w:t>
      </w:r>
    </w:p>
    <w:p w14:paraId="2E9DC7C7" w14:textId="77777777" w:rsidR="00E87308" w:rsidRDefault="00E87308" w:rsidP="3BC21736">
      <w:pPr>
        <w:pStyle w:val="ABNTtit1"/>
      </w:pPr>
    </w:p>
    <w:p w14:paraId="10DD0C51" w14:textId="0782E892" w:rsidR="00E74EE3" w:rsidRDefault="0042042E" w:rsidP="00853DCB">
      <w:pPr>
        <w:ind w:firstLine="708"/>
      </w:pPr>
      <w:r>
        <w:t>Página</w:t>
      </w:r>
      <w:r w:rsidR="00125CE0">
        <w:t xml:space="preserve"> </w:t>
      </w:r>
      <w:r w:rsidR="00A10339">
        <w:t>“index.html”</w:t>
      </w:r>
      <w:r w:rsidR="00C40E94">
        <w:t xml:space="preserve"> nos deparamos com a </w:t>
      </w:r>
      <w:r w:rsidR="00680781">
        <w:t>página</w:t>
      </w:r>
      <w:r w:rsidR="00C40E94">
        <w:t xml:space="preserve"> de formulário onde é cadastrado o</w:t>
      </w:r>
      <w:r w:rsidR="003901E8">
        <w:t>s dados referentes ao</w:t>
      </w:r>
      <w:r w:rsidR="00C40E94">
        <w:t xml:space="preserve"> </w:t>
      </w:r>
      <w:r w:rsidR="00680781">
        <w:t>paciente</w:t>
      </w:r>
      <w:r w:rsidR="003901E8">
        <w:t>, como</w:t>
      </w:r>
      <w:r w:rsidR="00E74EE3">
        <w:t>:</w:t>
      </w:r>
    </w:p>
    <w:p w14:paraId="485E8337" w14:textId="0782E892" w:rsidR="004A13DB" w:rsidRDefault="004A13DB" w:rsidP="004A13DB">
      <w:pPr>
        <w:pStyle w:val="ABNTtit2"/>
      </w:pPr>
      <w:r>
        <w:t>Identificação</w:t>
      </w:r>
    </w:p>
    <w:p w14:paraId="6DA9C3CC" w14:textId="4D50A7EF" w:rsidR="005001F8" w:rsidRDefault="009854E9" w:rsidP="009854E9">
      <w:pPr>
        <w:pStyle w:val="PargrafodaLista"/>
        <w:numPr>
          <w:ilvl w:val="0"/>
          <w:numId w:val="1"/>
        </w:numPr>
      </w:pPr>
      <w:r>
        <w:t>Nome</w:t>
      </w:r>
    </w:p>
    <w:p w14:paraId="103EACA0" w14:textId="4D50A7EF" w:rsidR="009854E9" w:rsidRDefault="009854E9" w:rsidP="009854E9">
      <w:pPr>
        <w:pStyle w:val="PargrafodaLista"/>
        <w:numPr>
          <w:ilvl w:val="0"/>
          <w:numId w:val="1"/>
        </w:numPr>
      </w:pPr>
      <w:r>
        <w:t>Nascimento</w:t>
      </w:r>
    </w:p>
    <w:p w14:paraId="37C66B6C" w14:textId="4D50A7EF" w:rsidR="009854E9" w:rsidRDefault="009854E9" w:rsidP="009854E9">
      <w:pPr>
        <w:pStyle w:val="PargrafodaLista"/>
        <w:numPr>
          <w:ilvl w:val="0"/>
          <w:numId w:val="1"/>
        </w:numPr>
      </w:pPr>
      <w:r>
        <w:t>Sexo</w:t>
      </w:r>
    </w:p>
    <w:p w14:paraId="1B7AAC0C" w14:textId="4D50A7EF" w:rsidR="009854E9" w:rsidRDefault="009854E9" w:rsidP="009854E9">
      <w:pPr>
        <w:pStyle w:val="PargrafodaLista"/>
        <w:numPr>
          <w:ilvl w:val="0"/>
          <w:numId w:val="1"/>
        </w:numPr>
      </w:pPr>
      <w:r>
        <w:t>Endereço</w:t>
      </w:r>
    </w:p>
    <w:p w14:paraId="10706F3E" w14:textId="4D50A7EF" w:rsidR="009854E9" w:rsidRDefault="009854E9" w:rsidP="009854E9">
      <w:pPr>
        <w:pStyle w:val="PargrafodaLista"/>
        <w:numPr>
          <w:ilvl w:val="0"/>
          <w:numId w:val="1"/>
        </w:numPr>
      </w:pPr>
      <w:r>
        <w:t>Bairro</w:t>
      </w:r>
    </w:p>
    <w:p w14:paraId="2D1DE6FF" w14:textId="4D50A7EF" w:rsidR="009854E9" w:rsidRDefault="009854E9" w:rsidP="009854E9">
      <w:pPr>
        <w:pStyle w:val="PargrafodaLista"/>
        <w:numPr>
          <w:ilvl w:val="0"/>
          <w:numId w:val="1"/>
        </w:numPr>
      </w:pPr>
      <w:r>
        <w:t>Cidade</w:t>
      </w:r>
    </w:p>
    <w:p w14:paraId="13618368" w14:textId="4D50A7EF" w:rsidR="009854E9" w:rsidRDefault="009854E9" w:rsidP="009854E9">
      <w:pPr>
        <w:pStyle w:val="PargrafodaLista"/>
        <w:numPr>
          <w:ilvl w:val="0"/>
          <w:numId w:val="1"/>
        </w:numPr>
      </w:pPr>
      <w:r>
        <w:t>Estado</w:t>
      </w:r>
    </w:p>
    <w:p w14:paraId="67B456FB" w14:textId="4D50A7EF" w:rsidR="009854E9" w:rsidRDefault="009854E9" w:rsidP="009854E9">
      <w:pPr>
        <w:pStyle w:val="PargrafodaLista"/>
        <w:numPr>
          <w:ilvl w:val="0"/>
          <w:numId w:val="1"/>
        </w:numPr>
      </w:pPr>
      <w:r>
        <w:t>Complemento</w:t>
      </w:r>
    </w:p>
    <w:p w14:paraId="6F50B8BB" w14:textId="4D50A7EF" w:rsidR="009854E9" w:rsidRDefault="009854E9" w:rsidP="009854E9">
      <w:pPr>
        <w:pStyle w:val="PargrafodaLista"/>
        <w:numPr>
          <w:ilvl w:val="0"/>
          <w:numId w:val="1"/>
        </w:numPr>
      </w:pPr>
      <w:r>
        <w:t>Cep</w:t>
      </w:r>
    </w:p>
    <w:p w14:paraId="521D1577" w14:textId="4D50A7EF" w:rsidR="009854E9" w:rsidRDefault="009854E9" w:rsidP="009854E9">
      <w:pPr>
        <w:pStyle w:val="PargrafodaLista"/>
        <w:numPr>
          <w:ilvl w:val="0"/>
          <w:numId w:val="1"/>
        </w:numPr>
      </w:pPr>
      <w:r>
        <w:t>E-mail</w:t>
      </w:r>
    </w:p>
    <w:p w14:paraId="4BC866E1" w14:textId="4D50A7EF" w:rsidR="009854E9" w:rsidRDefault="009854E9" w:rsidP="009854E9">
      <w:pPr>
        <w:pStyle w:val="PargrafodaLista"/>
        <w:numPr>
          <w:ilvl w:val="0"/>
          <w:numId w:val="1"/>
        </w:numPr>
      </w:pPr>
      <w:r>
        <w:t>Celular</w:t>
      </w:r>
    </w:p>
    <w:p w14:paraId="18B6E496" w14:textId="0782E892" w:rsidR="009854E9" w:rsidRDefault="004A13DB" w:rsidP="004A13DB">
      <w:pPr>
        <w:pStyle w:val="ABNTtit2"/>
      </w:pPr>
      <w:r>
        <w:t>Dados Antropométricos</w:t>
      </w:r>
    </w:p>
    <w:p w14:paraId="39865169" w14:textId="0782E892" w:rsidR="004A13DB" w:rsidRPr="004A13DB" w:rsidRDefault="004A13DB" w:rsidP="004A13DB">
      <w:pPr>
        <w:pStyle w:val="ABNTtit2"/>
        <w:numPr>
          <w:ilvl w:val="0"/>
          <w:numId w:val="1"/>
        </w:numPr>
      </w:pPr>
      <w:r>
        <w:rPr>
          <w:b w:val="0"/>
          <w:bCs/>
        </w:rPr>
        <w:t>Peso</w:t>
      </w:r>
    </w:p>
    <w:p w14:paraId="70953422" w14:textId="0782E892" w:rsidR="004A13DB" w:rsidRPr="004A13DB" w:rsidRDefault="004A13DB" w:rsidP="004A13DB">
      <w:pPr>
        <w:pStyle w:val="ABNTtit2"/>
        <w:numPr>
          <w:ilvl w:val="0"/>
          <w:numId w:val="1"/>
        </w:numPr>
      </w:pPr>
      <w:r>
        <w:rPr>
          <w:b w:val="0"/>
          <w:bCs/>
        </w:rPr>
        <w:t>Altura</w:t>
      </w:r>
    </w:p>
    <w:p w14:paraId="18C59DFD" w14:textId="0782E892" w:rsidR="004A13DB" w:rsidRDefault="004A13DB" w:rsidP="004A13DB">
      <w:pPr>
        <w:pStyle w:val="ABNTtit2"/>
      </w:pPr>
      <w:r>
        <w:t>Dados Clínicos</w:t>
      </w:r>
    </w:p>
    <w:p w14:paraId="09A4752D" w14:textId="34F491C0" w:rsidR="004A13DB" w:rsidRDefault="005A1D45" w:rsidP="004A13DB">
      <w:pPr>
        <w:pStyle w:val="ABNTtit2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Hipertensão</w:t>
      </w:r>
    </w:p>
    <w:p w14:paraId="1084F6B4" w14:textId="0782E892" w:rsidR="004A13DB" w:rsidRDefault="004A13DB" w:rsidP="004A13DB">
      <w:pPr>
        <w:pStyle w:val="ABNTtit2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Diabetes</w:t>
      </w:r>
    </w:p>
    <w:p w14:paraId="1601D0EB" w14:textId="0782E892" w:rsidR="004A13DB" w:rsidRDefault="004A13DB" w:rsidP="004A13DB">
      <w:pPr>
        <w:pStyle w:val="ABNTtit2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Fumante</w:t>
      </w:r>
    </w:p>
    <w:p w14:paraId="5B10A272" w14:textId="0782E892" w:rsidR="004A13DB" w:rsidRDefault="004A13DB" w:rsidP="004A13DB">
      <w:pPr>
        <w:pStyle w:val="ABNTtit2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Bebe</w:t>
      </w:r>
    </w:p>
    <w:p w14:paraId="0B196F2A" w14:textId="79288BF0" w:rsidR="004A13DB" w:rsidRDefault="004A13DB" w:rsidP="004A13DB">
      <w:pPr>
        <w:pStyle w:val="ABNTtit2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 xml:space="preserve">Doença </w:t>
      </w:r>
      <w:r w:rsidR="005A1D45">
        <w:rPr>
          <w:b w:val="0"/>
          <w:bCs/>
        </w:rPr>
        <w:t>Cardíaca</w:t>
      </w:r>
    </w:p>
    <w:p w14:paraId="49E471CE" w14:textId="0782E892" w:rsidR="004A13DB" w:rsidRDefault="004A13DB" w:rsidP="004A13DB">
      <w:pPr>
        <w:pStyle w:val="ABNTtit2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Outras doenças</w:t>
      </w:r>
    </w:p>
    <w:p w14:paraId="1615EEE5" w14:textId="0782E892" w:rsidR="004A13DB" w:rsidRDefault="004A13DB" w:rsidP="004A13DB">
      <w:pPr>
        <w:pStyle w:val="ABNTtit2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Medicações em Uso</w:t>
      </w:r>
    </w:p>
    <w:p w14:paraId="3466BBEE" w14:textId="0782E892" w:rsidR="004A13DB" w:rsidRDefault="004A13DB" w:rsidP="004A13DB">
      <w:pPr>
        <w:pStyle w:val="ABNTtit2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Glicemia</w:t>
      </w:r>
    </w:p>
    <w:p w14:paraId="25E87B5B" w14:textId="0782E892" w:rsidR="004A13DB" w:rsidRDefault="004A13DB" w:rsidP="004A13DB">
      <w:pPr>
        <w:pStyle w:val="ABNTtit2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Colesterol</w:t>
      </w:r>
    </w:p>
    <w:p w14:paraId="016C0893" w14:textId="413884B6" w:rsidR="004A13DB" w:rsidRDefault="004A13DB" w:rsidP="004A13DB">
      <w:pPr>
        <w:pStyle w:val="ABNTtit2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Pressão Arterial</w:t>
      </w:r>
    </w:p>
    <w:p w14:paraId="7A668E6A" w14:textId="413884B6" w:rsidR="005A1D45" w:rsidRPr="004A13DB" w:rsidRDefault="005A1D45" w:rsidP="004A13DB">
      <w:pPr>
        <w:pStyle w:val="ABNTtit2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mmHg</w:t>
      </w:r>
    </w:p>
    <w:p w14:paraId="28E5439E" w14:textId="1663E57D" w:rsidR="79B6C5AB" w:rsidRDefault="79B6C5AB" w:rsidP="79B6C5AB"/>
    <w:p w14:paraId="16F6E9FC" w14:textId="4F892E77" w:rsidR="79B6C5AB" w:rsidRDefault="056D65FD" w:rsidP="79B6C5AB">
      <w:r>
        <w:lastRenderedPageBreak/>
        <w:t>Para a segunda página, temos a tela para consulta dos dados cadastrados, onde é possível editar a atualizar os dados do paciente.</w:t>
      </w:r>
      <w:r w:rsidR="79B6C5AB">
        <w:br/>
      </w:r>
      <w:r w:rsidR="031A12C4">
        <w:t>Nessa tela há dois campos: Nome e Filtro.</w:t>
      </w:r>
      <w:r w:rsidR="13CDF991">
        <w:br/>
      </w:r>
      <w:r w:rsidR="031A12C4">
        <w:t xml:space="preserve">Nome: Nesse campo, preenchemos com </w:t>
      </w:r>
      <w:r w:rsidR="1EC2FE75">
        <w:t xml:space="preserve">o nome do </w:t>
      </w:r>
      <w:r w:rsidR="6F88EADF">
        <w:t xml:space="preserve">cliente cadastrado, a partir </w:t>
      </w:r>
      <w:r w:rsidR="7A8577A7">
        <w:t>daí</w:t>
      </w:r>
      <w:r w:rsidR="6F88EADF">
        <w:t xml:space="preserve">, é possível localizá-lo. </w:t>
      </w:r>
    </w:p>
    <w:p w14:paraId="5857BF1E" w14:textId="76DB0A73" w:rsidR="6F88EADF" w:rsidRDefault="7A8577A7" w:rsidP="6F88EADF">
      <w:r>
        <w:t xml:space="preserve">Filtro: No campo Filtro, temos algumas palavras-chaves pré-definidas para realizar a busca por um ou mais pacientes com a mesma patologia ou vicio. Alguma delas: Fumante, Bebe, Hipertenso, Diabético, Cardiopata, Medicação. </w:t>
      </w:r>
    </w:p>
    <w:p w14:paraId="665ABCB0" w14:textId="77777777" w:rsidR="00853DCB" w:rsidRDefault="00853DCB" w:rsidP="3BC21736">
      <w:pPr>
        <w:pStyle w:val="ABNTtit1"/>
      </w:pPr>
    </w:p>
    <w:p w14:paraId="55F93E4A" w14:textId="0BCAA9A0" w:rsidR="3BC21736" w:rsidRDefault="005457B2" w:rsidP="00040A13">
      <w:pPr>
        <w:pStyle w:val="ABNTtit1"/>
      </w:pPr>
      <w:r>
        <w:t xml:space="preserve">FLUXO E DEMONSTRAÇÃO </w:t>
      </w:r>
      <w:r w:rsidR="00040A13">
        <w:t>SITE BEM ESTAR</w:t>
      </w:r>
    </w:p>
    <w:p w14:paraId="18DF86C1" w14:textId="77777777" w:rsidR="00E87308" w:rsidRDefault="00E87308" w:rsidP="00040A13">
      <w:pPr>
        <w:pStyle w:val="ABNTtit1"/>
      </w:pPr>
    </w:p>
    <w:p w14:paraId="695E095C" w14:textId="2AAA7889" w:rsidR="007C2BBA" w:rsidRPr="007C2BBA" w:rsidRDefault="007C2BBA" w:rsidP="00040A13">
      <w:pPr>
        <w:pStyle w:val="ABNTtit1"/>
        <w:rPr>
          <w:b w:val="0"/>
          <w:bCs/>
        </w:rPr>
      </w:pPr>
      <w:r>
        <w:rPr>
          <w:b w:val="0"/>
          <w:bCs/>
        </w:rPr>
        <w:tab/>
        <w:t xml:space="preserve">Na </w:t>
      </w:r>
      <w:r w:rsidR="00DF4F2A">
        <w:rPr>
          <w:b w:val="0"/>
          <w:bCs/>
        </w:rPr>
        <w:t>página</w:t>
      </w:r>
      <w:r>
        <w:rPr>
          <w:b w:val="0"/>
          <w:bCs/>
        </w:rPr>
        <w:t xml:space="preserve"> principal do site</w:t>
      </w:r>
      <w:r w:rsidR="00566AC2">
        <w:rPr>
          <w:b w:val="0"/>
          <w:bCs/>
        </w:rPr>
        <w:t xml:space="preserve">, </w:t>
      </w:r>
      <w:r w:rsidR="00DA3262">
        <w:rPr>
          <w:b w:val="0"/>
          <w:bCs/>
        </w:rPr>
        <w:t xml:space="preserve">realizamos o cadastro do paciente informando os dados solicitados. Após preencher todos os campos </w:t>
      </w:r>
      <w:r w:rsidR="007A7857">
        <w:rPr>
          <w:b w:val="0"/>
          <w:bCs/>
        </w:rPr>
        <w:t>o usuário tem a opção de salvar ou cancelar</w:t>
      </w:r>
      <w:r w:rsidR="00DF4F2A">
        <w:rPr>
          <w:b w:val="0"/>
          <w:bCs/>
        </w:rPr>
        <w:t xml:space="preserve">. Como é demonstrado na </w:t>
      </w:r>
      <w:r w:rsidR="002019B9">
        <w:rPr>
          <w:b w:val="0"/>
          <w:bCs/>
        </w:rPr>
        <w:t>figura abaixo retirada do sistema desenvolvido.</w:t>
      </w:r>
    </w:p>
    <w:p w14:paraId="7B0C27EE" w14:textId="2A868AD9" w:rsidR="007C2BBA" w:rsidRPr="007C2BBA" w:rsidRDefault="007C2BBA" w:rsidP="007C2BBA">
      <w:pPr>
        <w:pStyle w:val="Legenda"/>
        <w:keepNext/>
        <w:rPr>
          <w:sz w:val="16"/>
          <w:szCs w:val="16"/>
        </w:rPr>
      </w:pPr>
      <w:r w:rsidRPr="007C2BBA">
        <w:rPr>
          <w:sz w:val="16"/>
          <w:szCs w:val="16"/>
        </w:rPr>
        <w:t xml:space="preserve">Figura </w:t>
      </w:r>
      <w:r w:rsidRPr="007C2BBA">
        <w:rPr>
          <w:sz w:val="16"/>
          <w:szCs w:val="16"/>
        </w:rPr>
        <w:fldChar w:fldCharType="begin"/>
      </w:r>
      <w:r w:rsidRPr="007C2BBA">
        <w:rPr>
          <w:sz w:val="16"/>
          <w:szCs w:val="16"/>
        </w:rPr>
        <w:instrText xml:space="preserve"> SEQ Figura \* ARABIC </w:instrText>
      </w:r>
      <w:r w:rsidRPr="007C2BBA">
        <w:rPr>
          <w:sz w:val="16"/>
          <w:szCs w:val="16"/>
        </w:rPr>
        <w:fldChar w:fldCharType="separate"/>
      </w:r>
      <w:r w:rsidR="002019B9">
        <w:rPr>
          <w:noProof/>
          <w:sz w:val="16"/>
          <w:szCs w:val="16"/>
        </w:rPr>
        <w:t>1</w:t>
      </w:r>
      <w:r w:rsidRPr="007C2BBA">
        <w:rPr>
          <w:sz w:val="16"/>
          <w:szCs w:val="16"/>
        </w:rPr>
        <w:fldChar w:fldCharType="end"/>
      </w:r>
      <w:r w:rsidRPr="007C2BBA">
        <w:rPr>
          <w:sz w:val="16"/>
          <w:szCs w:val="16"/>
        </w:rPr>
        <w:t xml:space="preserve"> - Index</w:t>
      </w:r>
    </w:p>
    <w:p w14:paraId="7A361E94" w14:textId="1856F6E5" w:rsidR="00040A13" w:rsidRDefault="007C2BBA" w:rsidP="007C2BBA">
      <w:pPr>
        <w:pStyle w:val="ABNTtit1"/>
        <w:spacing w:line="240" w:lineRule="auto"/>
      </w:pPr>
      <w:r>
        <w:rPr>
          <w:noProof/>
        </w:rPr>
        <w:drawing>
          <wp:inline distT="0" distB="0" distL="0" distR="0" wp14:anchorId="5B4A7E04" wp14:editId="5140009A">
            <wp:extent cx="5760085" cy="280479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4F5D" w14:textId="52D445DC" w:rsidR="002019B9" w:rsidRDefault="002019B9" w:rsidP="007C2BBA">
      <w:pPr>
        <w:pStyle w:val="ABNTtit1"/>
        <w:spacing w:line="240" w:lineRule="auto"/>
      </w:pPr>
    </w:p>
    <w:p w14:paraId="067178BD" w14:textId="77777777" w:rsidR="0019737E" w:rsidRDefault="282618BC" w:rsidP="00F00920">
      <w:pPr>
        <w:pStyle w:val="ABNTtit1"/>
        <w:spacing w:line="240" w:lineRule="auto"/>
        <w:ind w:firstLine="708"/>
        <w:rPr>
          <w:b w:val="0"/>
          <w:bCs/>
        </w:rPr>
      </w:pPr>
      <w:r w:rsidRPr="00F2675E">
        <w:rPr>
          <w:b w:val="0"/>
          <w:bCs/>
        </w:rPr>
        <w:t>Após o cadastro, temos o segundo fluxo, onde realizamos a consulta do cliente cadastrado no banco de dados. Utilizamos filtros para especificar respectivos clientes com a mesma patologia ou vício.</w:t>
      </w:r>
    </w:p>
    <w:p w14:paraId="511B0607" w14:textId="5ADEC049" w:rsidR="007C2BBA" w:rsidRDefault="00BD6B86" w:rsidP="00F00920">
      <w:pPr>
        <w:pStyle w:val="ABNTtit1"/>
        <w:spacing w:line="240" w:lineRule="auto"/>
        <w:ind w:firstLine="708"/>
        <w:rPr>
          <w:b w:val="0"/>
          <w:bCs/>
        </w:rPr>
      </w:pPr>
      <w:r>
        <w:rPr>
          <w:b w:val="0"/>
          <w:bCs/>
        </w:rPr>
        <w:t xml:space="preserve">Se necessário no botão “Editar” é possível realizar </w:t>
      </w:r>
      <w:r w:rsidR="008005F4">
        <w:rPr>
          <w:b w:val="0"/>
          <w:bCs/>
        </w:rPr>
        <w:t xml:space="preserve">alteração do paciente para atualizar ou corrigir algum dado que </w:t>
      </w:r>
      <w:r w:rsidR="00F51446">
        <w:rPr>
          <w:b w:val="0"/>
          <w:bCs/>
        </w:rPr>
        <w:t>tenha que sofrer essa mudança.</w:t>
      </w:r>
    </w:p>
    <w:p w14:paraId="6597F7F7" w14:textId="0011B5CD" w:rsidR="00F51446" w:rsidRDefault="00671F04" w:rsidP="00F00920">
      <w:pPr>
        <w:pStyle w:val="ABNTtit1"/>
        <w:spacing w:line="240" w:lineRule="auto"/>
        <w:ind w:firstLine="708"/>
      </w:pPr>
      <w:r>
        <w:rPr>
          <w:b w:val="0"/>
          <w:bCs/>
        </w:rPr>
        <w:t xml:space="preserve">No botão “Inserir Exame” é possível informar </w:t>
      </w:r>
      <w:r w:rsidR="005B3CD6">
        <w:rPr>
          <w:b w:val="0"/>
          <w:bCs/>
        </w:rPr>
        <w:t xml:space="preserve">os dados </w:t>
      </w:r>
      <w:r w:rsidR="00E87308">
        <w:rPr>
          <w:b w:val="0"/>
          <w:bCs/>
        </w:rPr>
        <w:t>do exame realizado pelo paciente.</w:t>
      </w:r>
    </w:p>
    <w:p w14:paraId="7D0D97FC" w14:textId="19C35539" w:rsidR="002019B9" w:rsidRPr="002019B9" w:rsidRDefault="002019B9" w:rsidP="002019B9">
      <w:pPr>
        <w:pStyle w:val="Legenda"/>
        <w:keepNext/>
        <w:rPr>
          <w:sz w:val="16"/>
          <w:szCs w:val="16"/>
        </w:rPr>
      </w:pPr>
      <w:r w:rsidRPr="002019B9">
        <w:rPr>
          <w:sz w:val="16"/>
          <w:szCs w:val="16"/>
        </w:rPr>
        <w:lastRenderedPageBreak/>
        <w:t xml:space="preserve">Figura </w:t>
      </w:r>
      <w:r w:rsidRPr="002019B9">
        <w:rPr>
          <w:sz w:val="16"/>
          <w:szCs w:val="16"/>
        </w:rPr>
        <w:fldChar w:fldCharType="begin"/>
      </w:r>
      <w:r w:rsidRPr="002019B9">
        <w:rPr>
          <w:sz w:val="16"/>
          <w:szCs w:val="16"/>
        </w:rPr>
        <w:instrText xml:space="preserve"> SEQ Figura \* ARABIC </w:instrText>
      </w:r>
      <w:r w:rsidRPr="002019B9">
        <w:rPr>
          <w:sz w:val="16"/>
          <w:szCs w:val="16"/>
        </w:rPr>
        <w:fldChar w:fldCharType="separate"/>
      </w:r>
      <w:r w:rsidRPr="002019B9">
        <w:rPr>
          <w:noProof/>
          <w:sz w:val="16"/>
          <w:szCs w:val="16"/>
        </w:rPr>
        <w:t>2</w:t>
      </w:r>
      <w:r w:rsidRPr="002019B9">
        <w:rPr>
          <w:sz w:val="16"/>
          <w:szCs w:val="16"/>
        </w:rPr>
        <w:fldChar w:fldCharType="end"/>
      </w:r>
      <w:r w:rsidRPr="002019B9">
        <w:rPr>
          <w:sz w:val="16"/>
          <w:szCs w:val="16"/>
        </w:rPr>
        <w:t>- Buscar</w:t>
      </w:r>
    </w:p>
    <w:p w14:paraId="65F3D70D" w14:textId="13EF2EDF" w:rsidR="3BC21736" w:rsidRDefault="007C2BBA" w:rsidP="3BC21736">
      <w:pPr>
        <w:pStyle w:val="ABNTtit1"/>
      </w:pPr>
      <w:r w:rsidRPr="007C2BBA">
        <w:rPr>
          <w:noProof/>
        </w:rPr>
        <w:drawing>
          <wp:inline distT="0" distB="0" distL="0" distR="0" wp14:anchorId="59E5EE1D" wp14:editId="1E940D47">
            <wp:extent cx="5760085" cy="278828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93CC" w14:textId="77777777" w:rsidR="007C2BBA" w:rsidRDefault="007C2BBA" w:rsidP="3BC21736">
      <w:pPr>
        <w:pStyle w:val="ABNTtit1"/>
      </w:pPr>
    </w:p>
    <w:p w14:paraId="76C11555" w14:textId="6A3E4430" w:rsidR="3BC21736" w:rsidRDefault="3BC21736" w:rsidP="3BC21736">
      <w:pPr>
        <w:pStyle w:val="ABNTtit1"/>
      </w:pPr>
      <w:r>
        <w:t>ESCREVER UMA CONCLUSÃO</w:t>
      </w:r>
    </w:p>
    <w:p w14:paraId="09FBCCF4" w14:textId="1A102568" w:rsidR="002019B9" w:rsidRDefault="5DABF170" w:rsidP="48AE21BC">
      <w:pPr>
        <w:pStyle w:val="ABNTtit1"/>
        <w:spacing w:line="240" w:lineRule="auto"/>
        <w:ind w:firstLine="708"/>
        <w:rPr>
          <w:b w:val="0"/>
        </w:rPr>
      </w:pPr>
      <w:r>
        <w:rPr>
          <w:b w:val="0"/>
        </w:rPr>
        <w:t xml:space="preserve">O projeto foi desenvolvido para que seja intuitivo </w:t>
      </w:r>
      <w:r w:rsidR="0E8B5684">
        <w:rPr>
          <w:b w:val="0"/>
        </w:rPr>
        <w:t xml:space="preserve">a qualquer </w:t>
      </w:r>
      <w:r w:rsidR="78819899">
        <w:rPr>
          <w:b w:val="0"/>
        </w:rPr>
        <w:t>público com</w:t>
      </w:r>
      <w:r>
        <w:rPr>
          <w:b w:val="0"/>
        </w:rPr>
        <w:t xml:space="preserve"> </w:t>
      </w:r>
      <w:r w:rsidR="6D131760">
        <w:rPr>
          <w:b w:val="0"/>
        </w:rPr>
        <w:t>poucas etapas</w:t>
      </w:r>
      <w:r w:rsidR="78819899">
        <w:rPr>
          <w:b w:val="0"/>
        </w:rPr>
        <w:t xml:space="preserve"> </w:t>
      </w:r>
      <w:r w:rsidR="10652D68">
        <w:rPr>
          <w:b w:val="0"/>
        </w:rPr>
        <w:t xml:space="preserve">para o </w:t>
      </w:r>
      <w:r w:rsidR="1EC5C0FC">
        <w:rPr>
          <w:b w:val="0"/>
        </w:rPr>
        <w:t xml:space="preserve">cadastro </w:t>
      </w:r>
      <w:r w:rsidR="4217D703">
        <w:rPr>
          <w:b w:val="0"/>
        </w:rPr>
        <w:t xml:space="preserve">dos </w:t>
      </w:r>
      <w:r w:rsidR="0062624A">
        <w:rPr>
          <w:b w:val="0"/>
        </w:rPr>
        <w:t>pacientes</w:t>
      </w:r>
      <w:r w:rsidR="10652D68">
        <w:rPr>
          <w:b w:val="0"/>
        </w:rPr>
        <w:t xml:space="preserve"> </w:t>
      </w:r>
      <w:r>
        <w:rPr>
          <w:b w:val="0"/>
        </w:rPr>
        <w:t xml:space="preserve">e </w:t>
      </w:r>
      <w:r w:rsidR="6569ED0A">
        <w:rPr>
          <w:b w:val="0"/>
        </w:rPr>
        <w:t xml:space="preserve">com uma </w:t>
      </w:r>
      <w:r>
        <w:rPr>
          <w:b w:val="0"/>
        </w:rPr>
        <w:t>interface amigável</w:t>
      </w:r>
      <w:r w:rsidR="523D7037">
        <w:rPr>
          <w:b w:val="0"/>
        </w:rPr>
        <w:t>.</w:t>
      </w:r>
    </w:p>
    <w:p w14:paraId="1EB466EF" w14:textId="36C052E5" w:rsidR="002019B9" w:rsidRPr="003C4B18" w:rsidRDefault="72B24527" w:rsidP="003C4B18">
      <w:pPr>
        <w:pStyle w:val="ABNTtit1"/>
        <w:spacing w:line="240" w:lineRule="auto"/>
        <w:ind w:firstLine="708"/>
        <w:rPr>
          <w:b w:val="0"/>
        </w:rPr>
      </w:pPr>
      <w:r>
        <w:rPr>
          <w:b w:val="0"/>
        </w:rPr>
        <w:t xml:space="preserve">Para o desenvolvimento do </w:t>
      </w:r>
      <w:r w:rsidR="43F1ADE7">
        <w:rPr>
          <w:b w:val="0"/>
        </w:rPr>
        <w:t xml:space="preserve">software, </w:t>
      </w:r>
      <w:r w:rsidR="714D580C">
        <w:rPr>
          <w:b w:val="0"/>
        </w:rPr>
        <w:t>utilizamos</w:t>
      </w:r>
      <w:r w:rsidR="428CC0CC">
        <w:rPr>
          <w:b w:val="0"/>
        </w:rPr>
        <w:t xml:space="preserve"> </w:t>
      </w:r>
      <w:r w:rsidR="77317CC2">
        <w:rPr>
          <w:b w:val="0"/>
        </w:rPr>
        <w:t>ferramentas</w:t>
      </w:r>
      <w:r w:rsidR="65DED6D3">
        <w:rPr>
          <w:b w:val="0"/>
        </w:rPr>
        <w:t xml:space="preserve"> </w:t>
      </w:r>
      <w:r w:rsidR="6127BED8">
        <w:rPr>
          <w:b w:val="0"/>
        </w:rPr>
        <w:t>de</w:t>
      </w:r>
      <w:r w:rsidR="65DED6D3">
        <w:rPr>
          <w:b w:val="0"/>
        </w:rPr>
        <w:t xml:space="preserve"> </w:t>
      </w:r>
      <w:r w:rsidR="0479D4E0">
        <w:rPr>
          <w:b w:val="0"/>
        </w:rPr>
        <w:t xml:space="preserve">conhecimento de </w:t>
      </w:r>
      <w:r w:rsidR="6EB50DE4">
        <w:rPr>
          <w:b w:val="0"/>
        </w:rPr>
        <w:t xml:space="preserve">todos os </w:t>
      </w:r>
      <w:r w:rsidR="120723EC">
        <w:rPr>
          <w:b w:val="0"/>
        </w:rPr>
        <w:t>integrante</w:t>
      </w:r>
      <w:r w:rsidR="0022290D">
        <w:rPr>
          <w:b w:val="0"/>
        </w:rPr>
        <w:t>s</w:t>
      </w:r>
      <w:r w:rsidR="502EE11C">
        <w:rPr>
          <w:b w:val="0"/>
        </w:rPr>
        <w:t xml:space="preserve"> e</w:t>
      </w:r>
      <w:r w:rsidR="77317CC2">
        <w:rPr>
          <w:b w:val="0"/>
        </w:rPr>
        <w:t xml:space="preserve"> </w:t>
      </w:r>
      <w:r w:rsidR="216E49DC">
        <w:rPr>
          <w:b w:val="0"/>
        </w:rPr>
        <w:t xml:space="preserve">outras </w:t>
      </w:r>
      <w:r w:rsidR="5DBC3028">
        <w:rPr>
          <w:b w:val="0"/>
        </w:rPr>
        <w:t xml:space="preserve">ferramentas para </w:t>
      </w:r>
      <w:r w:rsidR="5320F377">
        <w:rPr>
          <w:b w:val="0"/>
        </w:rPr>
        <w:t>gestão</w:t>
      </w:r>
      <w:r w:rsidR="032D1403">
        <w:rPr>
          <w:b w:val="0"/>
        </w:rPr>
        <w:t>, uma forma de</w:t>
      </w:r>
      <w:r w:rsidR="267F2A0A">
        <w:rPr>
          <w:b w:val="0"/>
        </w:rPr>
        <w:t xml:space="preserve"> se organizar e </w:t>
      </w:r>
      <w:r w:rsidR="34DFBD9E">
        <w:rPr>
          <w:b w:val="0"/>
        </w:rPr>
        <w:t xml:space="preserve">planejar </w:t>
      </w:r>
      <w:r w:rsidR="686C3E1D">
        <w:rPr>
          <w:b w:val="0"/>
        </w:rPr>
        <w:t>as próximas</w:t>
      </w:r>
      <w:r w:rsidR="6D235618">
        <w:rPr>
          <w:b w:val="0"/>
        </w:rPr>
        <w:t xml:space="preserve"> </w:t>
      </w:r>
      <w:r w:rsidR="29713C65">
        <w:rPr>
          <w:b w:val="0"/>
        </w:rPr>
        <w:t>entregas.</w:t>
      </w:r>
    </w:p>
    <w:sectPr w:rsidR="002019B9" w:rsidRPr="003C4B18" w:rsidSect="008A6390">
      <w:headerReference w:type="default" r:id="rId11"/>
      <w:footerReference w:type="default" r:id="rId12"/>
      <w:pgSz w:w="11906" w:h="16838" w:code="9"/>
      <w:pgMar w:top="1701" w:right="1134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A353D" w14:textId="77777777" w:rsidR="008271EB" w:rsidRDefault="008271EB" w:rsidP="00CF1451">
      <w:pPr>
        <w:spacing w:line="240" w:lineRule="auto"/>
      </w:pPr>
      <w:r>
        <w:separator/>
      </w:r>
    </w:p>
  </w:endnote>
  <w:endnote w:type="continuationSeparator" w:id="0">
    <w:p w14:paraId="7D640A99" w14:textId="77777777" w:rsidR="008271EB" w:rsidRDefault="008271EB" w:rsidP="00CF1451">
      <w:pPr>
        <w:spacing w:line="240" w:lineRule="auto"/>
      </w:pPr>
      <w:r>
        <w:continuationSeparator/>
      </w:r>
    </w:p>
  </w:endnote>
  <w:endnote w:type="continuationNotice" w:id="1">
    <w:p w14:paraId="1014D20D" w14:textId="77777777" w:rsidR="008271EB" w:rsidRDefault="008271E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6FD0E2A" w14:paraId="7BD5D24E" w14:textId="77777777" w:rsidTr="16FD0E2A">
      <w:tc>
        <w:tcPr>
          <w:tcW w:w="3020" w:type="dxa"/>
        </w:tcPr>
        <w:p w14:paraId="2EBE6802" w14:textId="3E946122" w:rsidR="16FD0E2A" w:rsidRDefault="16FD0E2A" w:rsidP="16FD0E2A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5BE86DC1" w14:textId="7D9CF947" w:rsidR="16FD0E2A" w:rsidRDefault="16FD0E2A" w:rsidP="16FD0E2A">
          <w:pPr>
            <w:pStyle w:val="Cabealho"/>
            <w:jc w:val="center"/>
          </w:pPr>
        </w:p>
      </w:tc>
      <w:tc>
        <w:tcPr>
          <w:tcW w:w="3020" w:type="dxa"/>
        </w:tcPr>
        <w:p w14:paraId="76FDEDD3" w14:textId="2C158771" w:rsidR="16FD0E2A" w:rsidRDefault="16FD0E2A" w:rsidP="16FD0E2A">
          <w:pPr>
            <w:pStyle w:val="Cabealho"/>
            <w:ind w:right="-115"/>
            <w:jc w:val="right"/>
          </w:pPr>
        </w:p>
      </w:tc>
    </w:tr>
  </w:tbl>
  <w:p w14:paraId="72E2AEB5" w14:textId="723ED209" w:rsidR="16FD0E2A" w:rsidRDefault="16FD0E2A" w:rsidP="16FD0E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F5FEC" w14:textId="77777777" w:rsidR="008271EB" w:rsidRDefault="008271EB" w:rsidP="00CF1451">
      <w:pPr>
        <w:spacing w:line="240" w:lineRule="auto"/>
      </w:pPr>
      <w:r>
        <w:separator/>
      </w:r>
    </w:p>
  </w:footnote>
  <w:footnote w:type="continuationSeparator" w:id="0">
    <w:p w14:paraId="227FCC71" w14:textId="77777777" w:rsidR="008271EB" w:rsidRDefault="008271EB" w:rsidP="00CF1451">
      <w:pPr>
        <w:spacing w:line="240" w:lineRule="auto"/>
      </w:pPr>
      <w:r>
        <w:continuationSeparator/>
      </w:r>
    </w:p>
  </w:footnote>
  <w:footnote w:type="continuationNotice" w:id="1">
    <w:p w14:paraId="02EEE429" w14:textId="77777777" w:rsidR="008271EB" w:rsidRDefault="008271E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6FD0E2A" w14:paraId="111FBABC" w14:textId="77777777" w:rsidTr="16FD0E2A">
      <w:tc>
        <w:tcPr>
          <w:tcW w:w="3020" w:type="dxa"/>
        </w:tcPr>
        <w:p w14:paraId="0E457A1F" w14:textId="6598F6F5" w:rsidR="16FD0E2A" w:rsidRDefault="16FD0E2A" w:rsidP="16FD0E2A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0F6706B5" w14:textId="35248016" w:rsidR="16FD0E2A" w:rsidRDefault="16FD0E2A" w:rsidP="16FD0E2A">
          <w:pPr>
            <w:pStyle w:val="Cabealho"/>
            <w:jc w:val="center"/>
          </w:pPr>
        </w:p>
      </w:tc>
      <w:tc>
        <w:tcPr>
          <w:tcW w:w="3020" w:type="dxa"/>
        </w:tcPr>
        <w:p w14:paraId="2E335B23" w14:textId="51A4ACEC" w:rsidR="16FD0E2A" w:rsidRDefault="16FD0E2A" w:rsidP="16FD0E2A">
          <w:pPr>
            <w:pStyle w:val="Cabealho"/>
            <w:ind w:right="-115"/>
            <w:jc w:val="right"/>
          </w:pPr>
        </w:p>
      </w:tc>
    </w:tr>
  </w:tbl>
  <w:p w14:paraId="6EEAF4D5" w14:textId="404E16F6" w:rsidR="16FD0E2A" w:rsidRDefault="16FD0E2A" w:rsidP="16FD0E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CC6"/>
    <w:multiLevelType w:val="hybridMultilevel"/>
    <w:tmpl w:val="8554832A"/>
    <w:lvl w:ilvl="0" w:tplc="6D5CE270">
      <w:start w:val="3"/>
      <w:numFmt w:val="decimal"/>
      <w:lvlText w:val="%1)"/>
      <w:lvlJc w:val="left"/>
      <w:pPr>
        <w:ind w:left="720" w:hanging="360"/>
      </w:pPr>
    </w:lvl>
    <w:lvl w:ilvl="1" w:tplc="8B8E40EC">
      <w:start w:val="1"/>
      <w:numFmt w:val="lowerLetter"/>
      <w:lvlText w:val="%2."/>
      <w:lvlJc w:val="left"/>
      <w:pPr>
        <w:ind w:left="1440" w:hanging="360"/>
      </w:pPr>
    </w:lvl>
    <w:lvl w:ilvl="2" w:tplc="ED52F4AC">
      <w:start w:val="1"/>
      <w:numFmt w:val="lowerRoman"/>
      <w:lvlText w:val="%3."/>
      <w:lvlJc w:val="right"/>
      <w:pPr>
        <w:ind w:left="2160" w:hanging="180"/>
      </w:pPr>
    </w:lvl>
    <w:lvl w:ilvl="3" w:tplc="EB7CAB6E">
      <w:start w:val="1"/>
      <w:numFmt w:val="decimal"/>
      <w:lvlText w:val="%4."/>
      <w:lvlJc w:val="left"/>
      <w:pPr>
        <w:ind w:left="2880" w:hanging="360"/>
      </w:pPr>
    </w:lvl>
    <w:lvl w:ilvl="4" w:tplc="1156519A">
      <w:start w:val="1"/>
      <w:numFmt w:val="lowerLetter"/>
      <w:lvlText w:val="%5."/>
      <w:lvlJc w:val="left"/>
      <w:pPr>
        <w:ind w:left="3600" w:hanging="360"/>
      </w:pPr>
    </w:lvl>
    <w:lvl w:ilvl="5" w:tplc="F7F2C45C">
      <w:start w:val="1"/>
      <w:numFmt w:val="lowerRoman"/>
      <w:lvlText w:val="%6."/>
      <w:lvlJc w:val="right"/>
      <w:pPr>
        <w:ind w:left="4320" w:hanging="180"/>
      </w:pPr>
    </w:lvl>
    <w:lvl w:ilvl="6" w:tplc="AA0E5EAA">
      <w:start w:val="1"/>
      <w:numFmt w:val="decimal"/>
      <w:lvlText w:val="%7."/>
      <w:lvlJc w:val="left"/>
      <w:pPr>
        <w:ind w:left="5040" w:hanging="360"/>
      </w:pPr>
    </w:lvl>
    <w:lvl w:ilvl="7" w:tplc="01845FAC">
      <w:start w:val="1"/>
      <w:numFmt w:val="lowerLetter"/>
      <w:lvlText w:val="%8."/>
      <w:lvlJc w:val="left"/>
      <w:pPr>
        <w:ind w:left="5760" w:hanging="360"/>
      </w:pPr>
    </w:lvl>
    <w:lvl w:ilvl="8" w:tplc="C46843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3A09"/>
    <w:multiLevelType w:val="hybridMultilevel"/>
    <w:tmpl w:val="6E66D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D498B"/>
    <w:multiLevelType w:val="hybridMultilevel"/>
    <w:tmpl w:val="B9160046"/>
    <w:lvl w:ilvl="0" w:tplc="CE9CC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8F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02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02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FAE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0AD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C1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708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B00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60BFC"/>
    <w:multiLevelType w:val="hybridMultilevel"/>
    <w:tmpl w:val="FFFFFFFF"/>
    <w:lvl w:ilvl="0" w:tplc="D974B9D2">
      <w:start w:val="2"/>
      <w:numFmt w:val="decimal"/>
      <w:lvlText w:val="%1)"/>
      <w:lvlJc w:val="left"/>
      <w:pPr>
        <w:ind w:left="720" w:hanging="360"/>
      </w:pPr>
    </w:lvl>
    <w:lvl w:ilvl="1" w:tplc="555614B8">
      <w:start w:val="1"/>
      <w:numFmt w:val="lowerLetter"/>
      <w:lvlText w:val="%2."/>
      <w:lvlJc w:val="left"/>
      <w:pPr>
        <w:ind w:left="1440" w:hanging="360"/>
      </w:pPr>
    </w:lvl>
    <w:lvl w:ilvl="2" w:tplc="29EEF58C">
      <w:start w:val="1"/>
      <w:numFmt w:val="lowerRoman"/>
      <w:lvlText w:val="%3."/>
      <w:lvlJc w:val="right"/>
      <w:pPr>
        <w:ind w:left="2160" w:hanging="180"/>
      </w:pPr>
    </w:lvl>
    <w:lvl w:ilvl="3" w:tplc="BF2C6A78">
      <w:start w:val="1"/>
      <w:numFmt w:val="decimal"/>
      <w:lvlText w:val="%4."/>
      <w:lvlJc w:val="left"/>
      <w:pPr>
        <w:ind w:left="2880" w:hanging="360"/>
      </w:pPr>
    </w:lvl>
    <w:lvl w:ilvl="4" w:tplc="D6BED7AA">
      <w:start w:val="1"/>
      <w:numFmt w:val="lowerLetter"/>
      <w:lvlText w:val="%5."/>
      <w:lvlJc w:val="left"/>
      <w:pPr>
        <w:ind w:left="3600" w:hanging="360"/>
      </w:pPr>
    </w:lvl>
    <w:lvl w:ilvl="5" w:tplc="1996D478">
      <w:start w:val="1"/>
      <w:numFmt w:val="lowerRoman"/>
      <w:lvlText w:val="%6."/>
      <w:lvlJc w:val="right"/>
      <w:pPr>
        <w:ind w:left="4320" w:hanging="180"/>
      </w:pPr>
    </w:lvl>
    <w:lvl w:ilvl="6" w:tplc="B616FA92">
      <w:start w:val="1"/>
      <w:numFmt w:val="decimal"/>
      <w:lvlText w:val="%7."/>
      <w:lvlJc w:val="left"/>
      <w:pPr>
        <w:ind w:left="5040" w:hanging="360"/>
      </w:pPr>
    </w:lvl>
    <w:lvl w:ilvl="7" w:tplc="7E62F8B4">
      <w:start w:val="1"/>
      <w:numFmt w:val="lowerLetter"/>
      <w:lvlText w:val="%8."/>
      <w:lvlJc w:val="left"/>
      <w:pPr>
        <w:ind w:left="5760" w:hanging="360"/>
      </w:pPr>
    </w:lvl>
    <w:lvl w:ilvl="8" w:tplc="AC9427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35C24"/>
    <w:multiLevelType w:val="hybridMultilevel"/>
    <w:tmpl w:val="2A0A25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8C402D"/>
    <w:multiLevelType w:val="hybridMultilevel"/>
    <w:tmpl w:val="7FF2DC9C"/>
    <w:lvl w:ilvl="0" w:tplc="E102C74E">
      <w:start w:val="4"/>
      <w:numFmt w:val="decimal"/>
      <w:lvlText w:val="%1)"/>
      <w:lvlJc w:val="left"/>
      <w:pPr>
        <w:ind w:left="720" w:hanging="360"/>
      </w:pPr>
    </w:lvl>
    <w:lvl w:ilvl="1" w:tplc="ACF23738">
      <w:start w:val="1"/>
      <w:numFmt w:val="lowerLetter"/>
      <w:lvlText w:val="%2."/>
      <w:lvlJc w:val="left"/>
      <w:pPr>
        <w:ind w:left="1440" w:hanging="360"/>
      </w:pPr>
    </w:lvl>
    <w:lvl w:ilvl="2" w:tplc="D96A64AA">
      <w:start w:val="1"/>
      <w:numFmt w:val="lowerRoman"/>
      <w:lvlText w:val="%3."/>
      <w:lvlJc w:val="right"/>
      <w:pPr>
        <w:ind w:left="2160" w:hanging="180"/>
      </w:pPr>
    </w:lvl>
    <w:lvl w:ilvl="3" w:tplc="2C2AAE56">
      <w:start w:val="1"/>
      <w:numFmt w:val="decimal"/>
      <w:lvlText w:val="%4."/>
      <w:lvlJc w:val="left"/>
      <w:pPr>
        <w:ind w:left="2880" w:hanging="360"/>
      </w:pPr>
    </w:lvl>
    <w:lvl w:ilvl="4" w:tplc="CA2CB346">
      <w:start w:val="1"/>
      <w:numFmt w:val="lowerLetter"/>
      <w:lvlText w:val="%5."/>
      <w:lvlJc w:val="left"/>
      <w:pPr>
        <w:ind w:left="3600" w:hanging="360"/>
      </w:pPr>
    </w:lvl>
    <w:lvl w:ilvl="5" w:tplc="F8EC05AA">
      <w:start w:val="1"/>
      <w:numFmt w:val="lowerRoman"/>
      <w:lvlText w:val="%6."/>
      <w:lvlJc w:val="right"/>
      <w:pPr>
        <w:ind w:left="4320" w:hanging="180"/>
      </w:pPr>
    </w:lvl>
    <w:lvl w:ilvl="6" w:tplc="BDBA2828">
      <w:start w:val="1"/>
      <w:numFmt w:val="decimal"/>
      <w:lvlText w:val="%7."/>
      <w:lvlJc w:val="left"/>
      <w:pPr>
        <w:ind w:left="5040" w:hanging="360"/>
      </w:pPr>
    </w:lvl>
    <w:lvl w:ilvl="7" w:tplc="E3C81D4C">
      <w:start w:val="1"/>
      <w:numFmt w:val="lowerLetter"/>
      <w:lvlText w:val="%8."/>
      <w:lvlJc w:val="left"/>
      <w:pPr>
        <w:ind w:left="5760" w:hanging="360"/>
      </w:pPr>
    </w:lvl>
    <w:lvl w:ilvl="8" w:tplc="62DCFE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368B2"/>
    <w:multiLevelType w:val="hybridMultilevel"/>
    <w:tmpl w:val="9FD2B6E6"/>
    <w:lvl w:ilvl="0" w:tplc="25325888">
      <w:start w:val="2"/>
      <w:numFmt w:val="decimal"/>
      <w:lvlText w:val="%1)"/>
      <w:lvlJc w:val="left"/>
      <w:pPr>
        <w:ind w:left="720" w:hanging="360"/>
      </w:pPr>
    </w:lvl>
    <w:lvl w:ilvl="1" w:tplc="C56096E4">
      <w:start w:val="1"/>
      <w:numFmt w:val="lowerLetter"/>
      <w:lvlText w:val="%2."/>
      <w:lvlJc w:val="left"/>
      <w:pPr>
        <w:ind w:left="1440" w:hanging="360"/>
      </w:pPr>
    </w:lvl>
    <w:lvl w:ilvl="2" w:tplc="2F7C00AC">
      <w:start w:val="1"/>
      <w:numFmt w:val="lowerRoman"/>
      <w:lvlText w:val="%3."/>
      <w:lvlJc w:val="right"/>
      <w:pPr>
        <w:ind w:left="2160" w:hanging="180"/>
      </w:pPr>
    </w:lvl>
    <w:lvl w:ilvl="3" w:tplc="20E8F07C">
      <w:start w:val="1"/>
      <w:numFmt w:val="decimal"/>
      <w:lvlText w:val="%4."/>
      <w:lvlJc w:val="left"/>
      <w:pPr>
        <w:ind w:left="2880" w:hanging="360"/>
      </w:pPr>
    </w:lvl>
    <w:lvl w:ilvl="4" w:tplc="79A068B0">
      <w:start w:val="1"/>
      <w:numFmt w:val="lowerLetter"/>
      <w:lvlText w:val="%5."/>
      <w:lvlJc w:val="left"/>
      <w:pPr>
        <w:ind w:left="3600" w:hanging="360"/>
      </w:pPr>
    </w:lvl>
    <w:lvl w:ilvl="5" w:tplc="B378A994">
      <w:start w:val="1"/>
      <w:numFmt w:val="lowerRoman"/>
      <w:lvlText w:val="%6."/>
      <w:lvlJc w:val="right"/>
      <w:pPr>
        <w:ind w:left="4320" w:hanging="180"/>
      </w:pPr>
    </w:lvl>
    <w:lvl w:ilvl="6" w:tplc="FDC61900">
      <w:start w:val="1"/>
      <w:numFmt w:val="decimal"/>
      <w:lvlText w:val="%7."/>
      <w:lvlJc w:val="left"/>
      <w:pPr>
        <w:ind w:left="5040" w:hanging="360"/>
      </w:pPr>
    </w:lvl>
    <w:lvl w:ilvl="7" w:tplc="74CE5EA8">
      <w:start w:val="1"/>
      <w:numFmt w:val="lowerLetter"/>
      <w:lvlText w:val="%8."/>
      <w:lvlJc w:val="left"/>
      <w:pPr>
        <w:ind w:left="5760" w:hanging="360"/>
      </w:pPr>
    </w:lvl>
    <w:lvl w:ilvl="8" w:tplc="E17499F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940A0"/>
    <w:multiLevelType w:val="hybridMultilevel"/>
    <w:tmpl w:val="FFFFFFFF"/>
    <w:lvl w:ilvl="0" w:tplc="E4E4AA7E">
      <w:start w:val="1"/>
      <w:numFmt w:val="lowerLetter"/>
      <w:lvlText w:val="%1)"/>
      <w:lvlJc w:val="left"/>
      <w:pPr>
        <w:ind w:left="720" w:hanging="360"/>
      </w:pPr>
    </w:lvl>
    <w:lvl w:ilvl="1" w:tplc="105E37DA">
      <w:start w:val="1"/>
      <w:numFmt w:val="lowerLetter"/>
      <w:lvlText w:val="%2."/>
      <w:lvlJc w:val="left"/>
      <w:pPr>
        <w:ind w:left="1440" w:hanging="360"/>
      </w:pPr>
    </w:lvl>
    <w:lvl w:ilvl="2" w:tplc="FCDC452C">
      <w:start w:val="1"/>
      <w:numFmt w:val="lowerRoman"/>
      <w:lvlText w:val="%3."/>
      <w:lvlJc w:val="right"/>
      <w:pPr>
        <w:ind w:left="2160" w:hanging="180"/>
      </w:pPr>
    </w:lvl>
    <w:lvl w:ilvl="3" w:tplc="0810B304">
      <w:start w:val="1"/>
      <w:numFmt w:val="decimal"/>
      <w:lvlText w:val="%4."/>
      <w:lvlJc w:val="left"/>
      <w:pPr>
        <w:ind w:left="2880" w:hanging="360"/>
      </w:pPr>
    </w:lvl>
    <w:lvl w:ilvl="4" w:tplc="333604E0">
      <w:start w:val="1"/>
      <w:numFmt w:val="lowerLetter"/>
      <w:lvlText w:val="%5."/>
      <w:lvlJc w:val="left"/>
      <w:pPr>
        <w:ind w:left="3600" w:hanging="360"/>
      </w:pPr>
    </w:lvl>
    <w:lvl w:ilvl="5" w:tplc="5FEC4762">
      <w:start w:val="1"/>
      <w:numFmt w:val="lowerRoman"/>
      <w:lvlText w:val="%6."/>
      <w:lvlJc w:val="right"/>
      <w:pPr>
        <w:ind w:left="4320" w:hanging="180"/>
      </w:pPr>
    </w:lvl>
    <w:lvl w:ilvl="6" w:tplc="EA6E3608">
      <w:start w:val="1"/>
      <w:numFmt w:val="decimal"/>
      <w:lvlText w:val="%7."/>
      <w:lvlJc w:val="left"/>
      <w:pPr>
        <w:ind w:left="5040" w:hanging="360"/>
      </w:pPr>
    </w:lvl>
    <w:lvl w:ilvl="7" w:tplc="3B8A6834">
      <w:start w:val="1"/>
      <w:numFmt w:val="lowerLetter"/>
      <w:lvlText w:val="%8."/>
      <w:lvlJc w:val="left"/>
      <w:pPr>
        <w:ind w:left="5760" w:hanging="360"/>
      </w:pPr>
    </w:lvl>
    <w:lvl w:ilvl="8" w:tplc="F312B39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94BF0"/>
    <w:multiLevelType w:val="hybridMultilevel"/>
    <w:tmpl w:val="FB94115C"/>
    <w:lvl w:ilvl="0" w:tplc="393E47CC">
      <w:start w:val="1"/>
      <w:numFmt w:val="lowerLetter"/>
      <w:lvlText w:val="%1)"/>
      <w:lvlJc w:val="left"/>
      <w:pPr>
        <w:ind w:left="720" w:hanging="360"/>
      </w:pPr>
    </w:lvl>
    <w:lvl w:ilvl="1" w:tplc="A8F8BB4A">
      <w:start w:val="1"/>
      <w:numFmt w:val="lowerLetter"/>
      <w:lvlText w:val="%2."/>
      <w:lvlJc w:val="left"/>
      <w:pPr>
        <w:ind w:left="1440" w:hanging="360"/>
      </w:pPr>
    </w:lvl>
    <w:lvl w:ilvl="2" w:tplc="B676799A">
      <w:start w:val="1"/>
      <w:numFmt w:val="lowerRoman"/>
      <w:lvlText w:val="%3."/>
      <w:lvlJc w:val="right"/>
      <w:pPr>
        <w:ind w:left="2160" w:hanging="180"/>
      </w:pPr>
    </w:lvl>
    <w:lvl w:ilvl="3" w:tplc="8CF4DC00">
      <w:start w:val="1"/>
      <w:numFmt w:val="decimal"/>
      <w:lvlText w:val="%4."/>
      <w:lvlJc w:val="left"/>
      <w:pPr>
        <w:ind w:left="2880" w:hanging="360"/>
      </w:pPr>
    </w:lvl>
    <w:lvl w:ilvl="4" w:tplc="6AF0FE46">
      <w:start w:val="1"/>
      <w:numFmt w:val="lowerLetter"/>
      <w:lvlText w:val="%5."/>
      <w:lvlJc w:val="left"/>
      <w:pPr>
        <w:ind w:left="3600" w:hanging="360"/>
      </w:pPr>
    </w:lvl>
    <w:lvl w:ilvl="5" w:tplc="638C6E2C">
      <w:start w:val="1"/>
      <w:numFmt w:val="lowerRoman"/>
      <w:lvlText w:val="%6."/>
      <w:lvlJc w:val="right"/>
      <w:pPr>
        <w:ind w:left="4320" w:hanging="180"/>
      </w:pPr>
    </w:lvl>
    <w:lvl w:ilvl="6" w:tplc="2FAE8FE8">
      <w:start w:val="1"/>
      <w:numFmt w:val="decimal"/>
      <w:lvlText w:val="%7."/>
      <w:lvlJc w:val="left"/>
      <w:pPr>
        <w:ind w:left="5040" w:hanging="360"/>
      </w:pPr>
    </w:lvl>
    <w:lvl w:ilvl="7" w:tplc="20C220E4">
      <w:start w:val="1"/>
      <w:numFmt w:val="lowerLetter"/>
      <w:lvlText w:val="%8."/>
      <w:lvlJc w:val="left"/>
      <w:pPr>
        <w:ind w:left="5760" w:hanging="360"/>
      </w:pPr>
    </w:lvl>
    <w:lvl w:ilvl="8" w:tplc="2D1ACC6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90567"/>
    <w:multiLevelType w:val="hybridMultilevel"/>
    <w:tmpl w:val="D20A7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96139"/>
    <w:multiLevelType w:val="hybridMultilevel"/>
    <w:tmpl w:val="A83A4ED2"/>
    <w:lvl w:ilvl="0" w:tplc="FFFFFFFF">
      <w:start w:val="1"/>
      <w:numFmt w:val="decimal"/>
      <w:pStyle w:val="ABNTtexto"/>
      <w:lvlText w:val="%1."/>
      <w:lvlJc w:val="left"/>
      <w:pPr>
        <w:ind w:left="2496" w:hanging="360"/>
      </w:pPr>
      <w:rPr>
        <w:color w:val="3C4043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1" w15:restartNumberingAfterBreak="0">
    <w:nsid w:val="3C5F521A"/>
    <w:multiLevelType w:val="hybridMultilevel"/>
    <w:tmpl w:val="E7C8709E"/>
    <w:lvl w:ilvl="0" w:tplc="F45042B8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2" w15:restartNumberingAfterBreak="0">
    <w:nsid w:val="3C7E7188"/>
    <w:multiLevelType w:val="hybridMultilevel"/>
    <w:tmpl w:val="FFFFFFFF"/>
    <w:lvl w:ilvl="0" w:tplc="7EEA43AA">
      <w:start w:val="3"/>
      <w:numFmt w:val="decimal"/>
      <w:lvlText w:val="%1)"/>
      <w:lvlJc w:val="left"/>
      <w:pPr>
        <w:ind w:left="720" w:hanging="360"/>
      </w:pPr>
    </w:lvl>
    <w:lvl w:ilvl="1" w:tplc="2B6C4A88">
      <w:start w:val="1"/>
      <w:numFmt w:val="lowerLetter"/>
      <w:lvlText w:val="%2."/>
      <w:lvlJc w:val="left"/>
      <w:pPr>
        <w:ind w:left="1440" w:hanging="360"/>
      </w:pPr>
    </w:lvl>
    <w:lvl w:ilvl="2" w:tplc="B3180F52">
      <w:start w:val="1"/>
      <w:numFmt w:val="lowerRoman"/>
      <w:lvlText w:val="%3."/>
      <w:lvlJc w:val="right"/>
      <w:pPr>
        <w:ind w:left="2160" w:hanging="180"/>
      </w:pPr>
    </w:lvl>
    <w:lvl w:ilvl="3" w:tplc="FD1482B8">
      <w:start w:val="1"/>
      <w:numFmt w:val="decimal"/>
      <w:lvlText w:val="%4."/>
      <w:lvlJc w:val="left"/>
      <w:pPr>
        <w:ind w:left="2880" w:hanging="360"/>
      </w:pPr>
    </w:lvl>
    <w:lvl w:ilvl="4" w:tplc="2BCC7D04">
      <w:start w:val="1"/>
      <w:numFmt w:val="lowerLetter"/>
      <w:lvlText w:val="%5."/>
      <w:lvlJc w:val="left"/>
      <w:pPr>
        <w:ind w:left="3600" w:hanging="360"/>
      </w:pPr>
    </w:lvl>
    <w:lvl w:ilvl="5" w:tplc="A366091E">
      <w:start w:val="1"/>
      <w:numFmt w:val="lowerRoman"/>
      <w:lvlText w:val="%6."/>
      <w:lvlJc w:val="right"/>
      <w:pPr>
        <w:ind w:left="4320" w:hanging="180"/>
      </w:pPr>
    </w:lvl>
    <w:lvl w:ilvl="6" w:tplc="0FD6ECE2">
      <w:start w:val="1"/>
      <w:numFmt w:val="decimal"/>
      <w:lvlText w:val="%7."/>
      <w:lvlJc w:val="left"/>
      <w:pPr>
        <w:ind w:left="5040" w:hanging="360"/>
      </w:pPr>
    </w:lvl>
    <w:lvl w:ilvl="7" w:tplc="3640B3A2">
      <w:start w:val="1"/>
      <w:numFmt w:val="lowerLetter"/>
      <w:lvlText w:val="%8."/>
      <w:lvlJc w:val="left"/>
      <w:pPr>
        <w:ind w:left="5760" w:hanging="360"/>
      </w:pPr>
    </w:lvl>
    <w:lvl w:ilvl="8" w:tplc="C044A15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E464E"/>
    <w:multiLevelType w:val="hybridMultilevel"/>
    <w:tmpl w:val="0980BB0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805E6"/>
    <w:multiLevelType w:val="hybridMultilevel"/>
    <w:tmpl w:val="FF5E4EA2"/>
    <w:lvl w:ilvl="0" w:tplc="A39C0B9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5D764EC7"/>
    <w:multiLevelType w:val="hybridMultilevel"/>
    <w:tmpl w:val="FFFFFFFF"/>
    <w:lvl w:ilvl="0" w:tplc="F0105914">
      <w:start w:val="4"/>
      <w:numFmt w:val="decimal"/>
      <w:lvlText w:val="%1)"/>
      <w:lvlJc w:val="left"/>
      <w:pPr>
        <w:ind w:left="720" w:hanging="360"/>
      </w:pPr>
    </w:lvl>
    <w:lvl w:ilvl="1" w:tplc="B76E80AE">
      <w:start w:val="1"/>
      <w:numFmt w:val="lowerLetter"/>
      <w:lvlText w:val="%2."/>
      <w:lvlJc w:val="left"/>
      <w:pPr>
        <w:ind w:left="1440" w:hanging="360"/>
      </w:pPr>
    </w:lvl>
    <w:lvl w:ilvl="2" w:tplc="24AA0572">
      <w:start w:val="1"/>
      <w:numFmt w:val="lowerRoman"/>
      <w:lvlText w:val="%3."/>
      <w:lvlJc w:val="right"/>
      <w:pPr>
        <w:ind w:left="2160" w:hanging="180"/>
      </w:pPr>
    </w:lvl>
    <w:lvl w:ilvl="3" w:tplc="5BBEFE2A">
      <w:start w:val="1"/>
      <w:numFmt w:val="decimal"/>
      <w:lvlText w:val="%4."/>
      <w:lvlJc w:val="left"/>
      <w:pPr>
        <w:ind w:left="2880" w:hanging="360"/>
      </w:pPr>
    </w:lvl>
    <w:lvl w:ilvl="4" w:tplc="22D0F804">
      <w:start w:val="1"/>
      <w:numFmt w:val="lowerLetter"/>
      <w:lvlText w:val="%5."/>
      <w:lvlJc w:val="left"/>
      <w:pPr>
        <w:ind w:left="3600" w:hanging="360"/>
      </w:pPr>
    </w:lvl>
    <w:lvl w:ilvl="5" w:tplc="6486C432">
      <w:start w:val="1"/>
      <w:numFmt w:val="lowerRoman"/>
      <w:lvlText w:val="%6."/>
      <w:lvlJc w:val="right"/>
      <w:pPr>
        <w:ind w:left="4320" w:hanging="180"/>
      </w:pPr>
    </w:lvl>
    <w:lvl w:ilvl="6" w:tplc="51CC7DE0">
      <w:start w:val="1"/>
      <w:numFmt w:val="decimal"/>
      <w:lvlText w:val="%7."/>
      <w:lvlJc w:val="left"/>
      <w:pPr>
        <w:ind w:left="5040" w:hanging="360"/>
      </w:pPr>
    </w:lvl>
    <w:lvl w:ilvl="7" w:tplc="98B01D86">
      <w:start w:val="1"/>
      <w:numFmt w:val="lowerLetter"/>
      <w:lvlText w:val="%8."/>
      <w:lvlJc w:val="left"/>
      <w:pPr>
        <w:ind w:left="5760" w:hanging="360"/>
      </w:pPr>
    </w:lvl>
    <w:lvl w:ilvl="8" w:tplc="0584DFC0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100839">
    <w:abstractNumId w:val="2"/>
  </w:num>
  <w:num w:numId="2" w16cid:durableId="1539661548">
    <w:abstractNumId w:val="5"/>
  </w:num>
  <w:num w:numId="3" w16cid:durableId="1091704851">
    <w:abstractNumId w:val="8"/>
  </w:num>
  <w:num w:numId="4" w16cid:durableId="1821851251">
    <w:abstractNumId w:val="0"/>
  </w:num>
  <w:num w:numId="5" w16cid:durableId="2053536553">
    <w:abstractNumId w:val="6"/>
  </w:num>
  <w:num w:numId="6" w16cid:durableId="1956672114">
    <w:abstractNumId w:val="13"/>
  </w:num>
  <w:num w:numId="7" w16cid:durableId="221522068">
    <w:abstractNumId w:val="1"/>
  </w:num>
  <w:num w:numId="8" w16cid:durableId="609238035">
    <w:abstractNumId w:val="9"/>
  </w:num>
  <w:num w:numId="9" w16cid:durableId="1973361259">
    <w:abstractNumId w:val="4"/>
  </w:num>
  <w:num w:numId="10" w16cid:durableId="1725330412">
    <w:abstractNumId w:val="11"/>
  </w:num>
  <w:num w:numId="11" w16cid:durableId="258294000">
    <w:abstractNumId w:val="14"/>
  </w:num>
  <w:num w:numId="12" w16cid:durableId="1946420998">
    <w:abstractNumId w:val="10"/>
  </w:num>
  <w:num w:numId="13" w16cid:durableId="1470047690">
    <w:abstractNumId w:val="15"/>
  </w:num>
  <w:num w:numId="14" w16cid:durableId="1015961915">
    <w:abstractNumId w:val="7"/>
  </w:num>
  <w:num w:numId="15" w16cid:durableId="1204557742">
    <w:abstractNumId w:val="12"/>
  </w:num>
  <w:num w:numId="16" w16cid:durableId="1611816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attachedTemplate r:id="rId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EC"/>
    <w:rsid w:val="000074DD"/>
    <w:rsid w:val="00014A08"/>
    <w:rsid w:val="00040A13"/>
    <w:rsid w:val="00064942"/>
    <w:rsid w:val="000746A2"/>
    <w:rsid w:val="00084117"/>
    <w:rsid w:val="00085344"/>
    <w:rsid w:val="00090E99"/>
    <w:rsid w:val="000B0B1E"/>
    <w:rsid w:val="000B1576"/>
    <w:rsid w:val="000F110B"/>
    <w:rsid w:val="00120BE9"/>
    <w:rsid w:val="00121512"/>
    <w:rsid w:val="00123CC2"/>
    <w:rsid w:val="00125CE0"/>
    <w:rsid w:val="00132520"/>
    <w:rsid w:val="00137A6D"/>
    <w:rsid w:val="00143791"/>
    <w:rsid w:val="0014480B"/>
    <w:rsid w:val="00152903"/>
    <w:rsid w:val="00160E5F"/>
    <w:rsid w:val="0018308C"/>
    <w:rsid w:val="00184E15"/>
    <w:rsid w:val="0019737E"/>
    <w:rsid w:val="001A3CDA"/>
    <w:rsid w:val="001A56FD"/>
    <w:rsid w:val="001A64B3"/>
    <w:rsid w:val="001B2335"/>
    <w:rsid w:val="001B3253"/>
    <w:rsid w:val="001B48EF"/>
    <w:rsid w:val="001C5ED3"/>
    <w:rsid w:val="001E7D4D"/>
    <w:rsid w:val="001F7096"/>
    <w:rsid w:val="002019B9"/>
    <w:rsid w:val="002020C6"/>
    <w:rsid w:val="002047EE"/>
    <w:rsid w:val="00204E57"/>
    <w:rsid w:val="00213946"/>
    <w:rsid w:val="00217BDA"/>
    <w:rsid w:val="0022290D"/>
    <w:rsid w:val="002236CB"/>
    <w:rsid w:val="0022630E"/>
    <w:rsid w:val="002304E1"/>
    <w:rsid w:val="00233D3B"/>
    <w:rsid w:val="00234EF3"/>
    <w:rsid w:val="00245B59"/>
    <w:rsid w:val="002567F5"/>
    <w:rsid w:val="00260B85"/>
    <w:rsid w:val="00283668"/>
    <w:rsid w:val="00290DA6"/>
    <w:rsid w:val="00292C91"/>
    <w:rsid w:val="002A71AE"/>
    <w:rsid w:val="002B472F"/>
    <w:rsid w:val="002B77BA"/>
    <w:rsid w:val="002D45D8"/>
    <w:rsid w:val="002E0610"/>
    <w:rsid w:val="002E1B16"/>
    <w:rsid w:val="002E76B4"/>
    <w:rsid w:val="002F7213"/>
    <w:rsid w:val="003057C1"/>
    <w:rsid w:val="00314151"/>
    <w:rsid w:val="00315A99"/>
    <w:rsid w:val="00333995"/>
    <w:rsid w:val="003468F4"/>
    <w:rsid w:val="003525C4"/>
    <w:rsid w:val="00354E18"/>
    <w:rsid w:val="003579F2"/>
    <w:rsid w:val="00366914"/>
    <w:rsid w:val="0038145E"/>
    <w:rsid w:val="00387831"/>
    <w:rsid w:val="003901E8"/>
    <w:rsid w:val="003A64D1"/>
    <w:rsid w:val="003B01FC"/>
    <w:rsid w:val="003C4B18"/>
    <w:rsid w:val="003D0A2C"/>
    <w:rsid w:val="003D23A3"/>
    <w:rsid w:val="003E17D3"/>
    <w:rsid w:val="003E35D7"/>
    <w:rsid w:val="003E5CDA"/>
    <w:rsid w:val="003F0C42"/>
    <w:rsid w:val="003F1F30"/>
    <w:rsid w:val="003F6737"/>
    <w:rsid w:val="003F6F06"/>
    <w:rsid w:val="00402060"/>
    <w:rsid w:val="0042042E"/>
    <w:rsid w:val="00425F5F"/>
    <w:rsid w:val="00430D6C"/>
    <w:rsid w:val="00452A26"/>
    <w:rsid w:val="004643B2"/>
    <w:rsid w:val="004829C7"/>
    <w:rsid w:val="00492A94"/>
    <w:rsid w:val="0049591F"/>
    <w:rsid w:val="00497935"/>
    <w:rsid w:val="004A04E4"/>
    <w:rsid w:val="004A13DB"/>
    <w:rsid w:val="004C22A0"/>
    <w:rsid w:val="004C3C46"/>
    <w:rsid w:val="004C69A8"/>
    <w:rsid w:val="004D18A7"/>
    <w:rsid w:val="004D528B"/>
    <w:rsid w:val="004E1C42"/>
    <w:rsid w:val="004E6A9D"/>
    <w:rsid w:val="004E77BC"/>
    <w:rsid w:val="004F2363"/>
    <w:rsid w:val="005001F8"/>
    <w:rsid w:val="00501500"/>
    <w:rsid w:val="00515421"/>
    <w:rsid w:val="00527092"/>
    <w:rsid w:val="005457B2"/>
    <w:rsid w:val="00552A2B"/>
    <w:rsid w:val="00554318"/>
    <w:rsid w:val="005565FC"/>
    <w:rsid w:val="00566AC2"/>
    <w:rsid w:val="005719CC"/>
    <w:rsid w:val="00583EC8"/>
    <w:rsid w:val="005908B3"/>
    <w:rsid w:val="005A1D45"/>
    <w:rsid w:val="005A1EA0"/>
    <w:rsid w:val="005B3CD6"/>
    <w:rsid w:val="005B7332"/>
    <w:rsid w:val="005E2BD8"/>
    <w:rsid w:val="005F7CBA"/>
    <w:rsid w:val="00603C3D"/>
    <w:rsid w:val="00605DB0"/>
    <w:rsid w:val="0062624A"/>
    <w:rsid w:val="006344AD"/>
    <w:rsid w:val="00655377"/>
    <w:rsid w:val="006704F1"/>
    <w:rsid w:val="00671F04"/>
    <w:rsid w:val="00680781"/>
    <w:rsid w:val="00687EF5"/>
    <w:rsid w:val="00690535"/>
    <w:rsid w:val="006917EC"/>
    <w:rsid w:val="006A5056"/>
    <w:rsid w:val="006A7F0D"/>
    <w:rsid w:val="006C1E9A"/>
    <w:rsid w:val="006C7523"/>
    <w:rsid w:val="006D7AE1"/>
    <w:rsid w:val="006F1F00"/>
    <w:rsid w:val="006F241A"/>
    <w:rsid w:val="006F39A2"/>
    <w:rsid w:val="006F64CF"/>
    <w:rsid w:val="00711AAD"/>
    <w:rsid w:val="00713100"/>
    <w:rsid w:val="0075211B"/>
    <w:rsid w:val="007528E8"/>
    <w:rsid w:val="0076383B"/>
    <w:rsid w:val="00765851"/>
    <w:rsid w:val="00792D99"/>
    <w:rsid w:val="007A0343"/>
    <w:rsid w:val="007A7857"/>
    <w:rsid w:val="007B2523"/>
    <w:rsid w:val="007B6816"/>
    <w:rsid w:val="007C2BBA"/>
    <w:rsid w:val="007C2F36"/>
    <w:rsid w:val="007D0B8B"/>
    <w:rsid w:val="007D1251"/>
    <w:rsid w:val="007E4BAE"/>
    <w:rsid w:val="007E508C"/>
    <w:rsid w:val="007E7A86"/>
    <w:rsid w:val="008005F4"/>
    <w:rsid w:val="00804CD4"/>
    <w:rsid w:val="00806F9E"/>
    <w:rsid w:val="008271EB"/>
    <w:rsid w:val="0083205D"/>
    <w:rsid w:val="00837BDE"/>
    <w:rsid w:val="00837D9B"/>
    <w:rsid w:val="00851929"/>
    <w:rsid w:val="00853DCB"/>
    <w:rsid w:val="00867EE1"/>
    <w:rsid w:val="008A6390"/>
    <w:rsid w:val="008B31DF"/>
    <w:rsid w:val="008B5FA5"/>
    <w:rsid w:val="008C227E"/>
    <w:rsid w:val="008C4ECD"/>
    <w:rsid w:val="008C4EF6"/>
    <w:rsid w:val="008D4018"/>
    <w:rsid w:val="008D7B34"/>
    <w:rsid w:val="008E0673"/>
    <w:rsid w:val="008F0B0C"/>
    <w:rsid w:val="00901CD9"/>
    <w:rsid w:val="00903D54"/>
    <w:rsid w:val="00924753"/>
    <w:rsid w:val="009262BC"/>
    <w:rsid w:val="00937A8D"/>
    <w:rsid w:val="00943605"/>
    <w:rsid w:val="00944FFB"/>
    <w:rsid w:val="00952DE0"/>
    <w:rsid w:val="00957EED"/>
    <w:rsid w:val="00974AD8"/>
    <w:rsid w:val="009854E9"/>
    <w:rsid w:val="009A223F"/>
    <w:rsid w:val="009B19E5"/>
    <w:rsid w:val="009B4B1E"/>
    <w:rsid w:val="009C09D7"/>
    <w:rsid w:val="009C4007"/>
    <w:rsid w:val="009D2DD8"/>
    <w:rsid w:val="009D738A"/>
    <w:rsid w:val="009E5B11"/>
    <w:rsid w:val="009E63B5"/>
    <w:rsid w:val="009E6F61"/>
    <w:rsid w:val="00A10339"/>
    <w:rsid w:val="00A16DA3"/>
    <w:rsid w:val="00A17B13"/>
    <w:rsid w:val="00A2113E"/>
    <w:rsid w:val="00A44E90"/>
    <w:rsid w:val="00A54911"/>
    <w:rsid w:val="00A579E5"/>
    <w:rsid w:val="00A6721E"/>
    <w:rsid w:val="00A67B3F"/>
    <w:rsid w:val="00A744F6"/>
    <w:rsid w:val="00A77433"/>
    <w:rsid w:val="00A85E29"/>
    <w:rsid w:val="00AA5250"/>
    <w:rsid w:val="00AB2984"/>
    <w:rsid w:val="00AD1AC2"/>
    <w:rsid w:val="00AD607D"/>
    <w:rsid w:val="00B06026"/>
    <w:rsid w:val="00B070B9"/>
    <w:rsid w:val="00B37E40"/>
    <w:rsid w:val="00B4150F"/>
    <w:rsid w:val="00B45B35"/>
    <w:rsid w:val="00B54F4B"/>
    <w:rsid w:val="00B61E31"/>
    <w:rsid w:val="00B67925"/>
    <w:rsid w:val="00B84671"/>
    <w:rsid w:val="00B87933"/>
    <w:rsid w:val="00B96526"/>
    <w:rsid w:val="00BA1EEF"/>
    <w:rsid w:val="00BA2D57"/>
    <w:rsid w:val="00BA71A2"/>
    <w:rsid w:val="00BC6E5D"/>
    <w:rsid w:val="00BD6B86"/>
    <w:rsid w:val="00BE3EE2"/>
    <w:rsid w:val="00BF6651"/>
    <w:rsid w:val="00BF7782"/>
    <w:rsid w:val="00C0069C"/>
    <w:rsid w:val="00C07545"/>
    <w:rsid w:val="00C15A68"/>
    <w:rsid w:val="00C17E5F"/>
    <w:rsid w:val="00C278FF"/>
    <w:rsid w:val="00C40E94"/>
    <w:rsid w:val="00C429B2"/>
    <w:rsid w:val="00C54618"/>
    <w:rsid w:val="00C5595D"/>
    <w:rsid w:val="00C713C3"/>
    <w:rsid w:val="00C758CA"/>
    <w:rsid w:val="00C975D8"/>
    <w:rsid w:val="00CA2452"/>
    <w:rsid w:val="00CB16D8"/>
    <w:rsid w:val="00CB5A29"/>
    <w:rsid w:val="00CB7FAF"/>
    <w:rsid w:val="00CC479C"/>
    <w:rsid w:val="00CC7BA6"/>
    <w:rsid w:val="00CE1184"/>
    <w:rsid w:val="00CE1277"/>
    <w:rsid w:val="00CE3B50"/>
    <w:rsid w:val="00CE5D1B"/>
    <w:rsid w:val="00CF1451"/>
    <w:rsid w:val="00D17034"/>
    <w:rsid w:val="00D35C47"/>
    <w:rsid w:val="00D41C28"/>
    <w:rsid w:val="00D55C29"/>
    <w:rsid w:val="00D704A5"/>
    <w:rsid w:val="00D76240"/>
    <w:rsid w:val="00D8059A"/>
    <w:rsid w:val="00D933D9"/>
    <w:rsid w:val="00D9714F"/>
    <w:rsid w:val="00D97629"/>
    <w:rsid w:val="00DA3262"/>
    <w:rsid w:val="00DA3E2C"/>
    <w:rsid w:val="00DA4480"/>
    <w:rsid w:val="00DA508F"/>
    <w:rsid w:val="00DA7D94"/>
    <w:rsid w:val="00DC7D33"/>
    <w:rsid w:val="00DD0CD4"/>
    <w:rsid w:val="00DD3848"/>
    <w:rsid w:val="00DE71CB"/>
    <w:rsid w:val="00DF4F2A"/>
    <w:rsid w:val="00E0614C"/>
    <w:rsid w:val="00E0740A"/>
    <w:rsid w:val="00E07A09"/>
    <w:rsid w:val="00E1230B"/>
    <w:rsid w:val="00E17FFB"/>
    <w:rsid w:val="00E20C10"/>
    <w:rsid w:val="00E274F4"/>
    <w:rsid w:val="00E33048"/>
    <w:rsid w:val="00E34D1B"/>
    <w:rsid w:val="00E442A8"/>
    <w:rsid w:val="00E5762D"/>
    <w:rsid w:val="00E70E14"/>
    <w:rsid w:val="00E74EE3"/>
    <w:rsid w:val="00E852A9"/>
    <w:rsid w:val="00E87308"/>
    <w:rsid w:val="00E93183"/>
    <w:rsid w:val="00EA4366"/>
    <w:rsid w:val="00EA5676"/>
    <w:rsid w:val="00EA6373"/>
    <w:rsid w:val="00EC3538"/>
    <w:rsid w:val="00ED1C3C"/>
    <w:rsid w:val="00ED2DF5"/>
    <w:rsid w:val="00ED6FA6"/>
    <w:rsid w:val="00EE0716"/>
    <w:rsid w:val="00EE5543"/>
    <w:rsid w:val="00EF16BA"/>
    <w:rsid w:val="00F00920"/>
    <w:rsid w:val="00F109F8"/>
    <w:rsid w:val="00F16E68"/>
    <w:rsid w:val="00F24238"/>
    <w:rsid w:val="00F2675E"/>
    <w:rsid w:val="00F41D48"/>
    <w:rsid w:val="00F43B6F"/>
    <w:rsid w:val="00F44F6C"/>
    <w:rsid w:val="00F51446"/>
    <w:rsid w:val="00F515AE"/>
    <w:rsid w:val="00F524DD"/>
    <w:rsid w:val="00F61FC6"/>
    <w:rsid w:val="00F95C96"/>
    <w:rsid w:val="00FA7D01"/>
    <w:rsid w:val="00FB717C"/>
    <w:rsid w:val="00FC5280"/>
    <w:rsid w:val="00FD2329"/>
    <w:rsid w:val="00FE4C61"/>
    <w:rsid w:val="00FE7A2B"/>
    <w:rsid w:val="00FF1B23"/>
    <w:rsid w:val="026EA0BF"/>
    <w:rsid w:val="02ECAFA0"/>
    <w:rsid w:val="031A12C4"/>
    <w:rsid w:val="032D1403"/>
    <w:rsid w:val="0341E547"/>
    <w:rsid w:val="039B41A8"/>
    <w:rsid w:val="03F019D3"/>
    <w:rsid w:val="0479D4E0"/>
    <w:rsid w:val="056D65FD"/>
    <w:rsid w:val="0A95D9F6"/>
    <w:rsid w:val="0C6397E1"/>
    <w:rsid w:val="0E8B5684"/>
    <w:rsid w:val="0EB85406"/>
    <w:rsid w:val="10626AE1"/>
    <w:rsid w:val="10652D68"/>
    <w:rsid w:val="120723EC"/>
    <w:rsid w:val="13CDF991"/>
    <w:rsid w:val="152DEE7E"/>
    <w:rsid w:val="16FD0E2A"/>
    <w:rsid w:val="1A26D53F"/>
    <w:rsid w:val="1EC2FE75"/>
    <w:rsid w:val="1EC5C0FC"/>
    <w:rsid w:val="216E49DC"/>
    <w:rsid w:val="25C0B6C6"/>
    <w:rsid w:val="263EC5A7"/>
    <w:rsid w:val="267F2A0A"/>
    <w:rsid w:val="269BE8D4"/>
    <w:rsid w:val="282618BC"/>
    <w:rsid w:val="29713C65"/>
    <w:rsid w:val="2A34A7D7"/>
    <w:rsid w:val="2DE7EFFD"/>
    <w:rsid w:val="2E59E46E"/>
    <w:rsid w:val="2EEB5A30"/>
    <w:rsid w:val="320A6A0D"/>
    <w:rsid w:val="34DFBD9E"/>
    <w:rsid w:val="35ECD380"/>
    <w:rsid w:val="39ABA6DD"/>
    <w:rsid w:val="3BC21736"/>
    <w:rsid w:val="3C488391"/>
    <w:rsid w:val="3DD5A8D1"/>
    <w:rsid w:val="4217D703"/>
    <w:rsid w:val="428CC0CC"/>
    <w:rsid w:val="43F1ADE7"/>
    <w:rsid w:val="441EAB69"/>
    <w:rsid w:val="451A2816"/>
    <w:rsid w:val="4569D9AA"/>
    <w:rsid w:val="48AE21BC"/>
    <w:rsid w:val="4990DBAE"/>
    <w:rsid w:val="49C10159"/>
    <w:rsid w:val="4CCB0D21"/>
    <w:rsid w:val="4E5CC4ED"/>
    <w:rsid w:val="502EE11C"/>
    <w:rsid w:val="523D7037"/>
    <w:rsid w:val="524DAEEF"/>
    <w:rsid w:val="5320F377"/>
    <w:rsid w:val="56032CBC"/>
    <w:rsid w:val="59F87679"/>
    <w:rsid w:val="59FB6BD1"/>
    <w:rsid w:val="5BE75172"/>
    <w:rsid w:val="5DABF170"/>
    <w:rsid w:val="5DBC3028"/>
    <w:rsid w:val="5F9A9998"/>
    <w:rsid w:val="5FEFCF3F"/>
    <w:rsid w:val="6127BED8"/>
    <w:rsid w:val="637B44E2"/>
    <w:rsid w:val="6569ED0A"/>
    <w:rsid w:val="6596EA8C"/>
    <w:rsid w:val="65DED6D3"/>
    <w:rsid w:val="686C3E1D"/>
    <w:rsid w:val="6D131760"/>
    <w:rsid w:val="6D235618"/>
    <w:rsid w:val="6E585059"/>
    <w:rsid w:val="6EB50DE4"/>
    <w:rsid w:val="6F88EADF"/>
    <w:rsid w:val="701D2328"/>
    <w:rsid w:val="714D580C"/>
    <w:rsid w:val="71AEDAF4"/>
    <w:rsid w:val="72B24527"/>
    <w:rsid w:val="743F6A67"/>
    <w:rsid w:val="77317CC2"/>
    <w:rsid w:val="78819899"/>
    <w:rsid w:val="79B6C5AB"/>
    <w:rsid w:val="7A8577A7"/>
    <w:rsid w:val="7D4D8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372C"/>
  <w15:chartTrackingRefBased/>
  <w15:docId w15:val="{F72AB2AE-4EB9-4EEA-B19C-1444141D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F1451"/>
    <w:pPr>
      <w:spacing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rsid w:val="00B84671"/>
    <w:pPr>
      <w:keepNext/>
      <w:spacing w:before="240" w:after="60"/>
      <w:outlineLvl w:val="0"/>
    </w:pPr>
    <w:rPr>
      <w:rFonts w:ascii="Calibri Light" w:eastAsia="Malgun Gothic" w:hAnsi="Calibri Light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/>
      <w:outlineLvl w:val="6"/>
    </w:pPr>
    <w:rPr>
      <w:rFonts w:ascii="Calibri Light" w:eastAsia="Malgun Gothic" w:hAnsi="Calibri Light"/>
      <w:i/>
      <w:iCs/>
      <w:color w:val="1F376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E68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40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4007"/>
    <w:rPr>
      <w:rFonts w:ascii="Tahoma" w:hAnsi="Tahoma" w:cs="Tahoma"/>
      <w:sz w:val="16"/>
      <w:szCs w:val="16"/>
    </w:rPr>
  </w:style>
  <w:style w:type="paragraph" w:customStyle="1" w:styleId="ABNTcitao">
    <w:name w:val="ABNT citação"/>
    <w:basedOn w:val="Normal"/>
    <w:link w:val="ABNTcitaoChar"/>
    <w:qFormat/>
    <w:rsid w:val="002567F5"/>
    <w:pPr>
      <w:spacing w:line="240" w:lineRule="auto"/>
      <w:ind w:left="2268"/>
    </w:pPr>
    <w:rPr>
      <w:sz w:val="20"/>
    </w:rPr>
  </w:style>
  <w:style w:type="paragraph" w:customStyle="1" w:styleId="ABNTtit1">
    <w:name w:val="ABNT tit 1"/>
    <w:basedOn w:val="Normal"/>
    <w:link w:val="ABNTtit1Char"/>
    <w:qFormat/>
    <w:rsid w:val="00CF1451"/>
    <w:rPr>
      <w:b/>
    </w:rPr>
  </w:style>
  <w:style w:type="character" w:customStyle="1" w:styleId="ABNTcitaoChar">
    <w:name w:val="ABNT citação Char"/>
    <w:link w:val="ABNTcitao"/>
    <w:rsid w:val="002567F5"/>
    <w:rPr>
      <w:rFonts w:ascii="Times New Roman" w:hAnsi="Times New Roman"/>
      <w:szCs w:val="22"/>
      <w:lang w:eastAsia="en-US"/>
    </w:rPr>
  </w:style>
  <w:style w:type="paragraph" w:customStyle="1" w:styleId="ABNTtit2">
    <w:name w:val="ABNT tit 2"/>
    <w:basedOn w:val="ABNTtit1"/>
    <w:link w:val="ABNTtit2Char"/>
    <w:qFormat/>
    <w:rsid w:val="00CF1451"/>
  </w:style>
  <w:style w:type="character" w:customStyle="1" w:styleId="ABNTtit1Char">
    <w:name w:val="ABNT tit 1 Char"/>
    <w:link w:val="ABNTtit1"/>
    <w:rsid w:val="00CF1451"/>
    <w:rPr>
      <w:rFonts w:ascii="Times New Roman" w:hAnsi="Times New Roman"/>
      <w:b/>
      <w:sz w:val="24"/>
      <w:szCs w:val="22"/>
      <w:lang w:eastAsia="en-US"/>
    </w:rPr>
  </w:style>
  <w:style w:type="paragraph" w:customStyle="1" w:styleId="ABNTtit3">
    <w:name w:val="ABNT tit 3"/>
    <w:basedOn w:val="ABNTtit2"/>
    <w:link w:val="ABNTtit3Char"/>
    <w:qFormat/>
    <w:rsid w:val="00CF1451"/>
    <w:rPr>
      <w:b w:val="0"/>
    </w:rPr>
  </w:style>
  <w:style w:type="character" w:customStyle="1" w:styleId="ABNTtit2Char">
    <w:name w:val="ABNT tit 2 Char"/>
    <w:link w:val="ABNTtit2"/>
    <w:rsid w:val="00CF1451"/>
    <w:rPr>
      <w:rFonts w:ascii="Times New Roman" w:hAnsi="Times New Roman"/>
      <w:b/>
      <w:sz w:val="24"/>
      <w:szCs w:val="22"/>
      <w:lang w:eastAsia="en-US"/>
    </w:rPr>
  </w:style>
  <w:style w:type="paragraph" w:customStyle="1" w:styleId="ABNTref">
    <w:name w:val="ABNT ref."/>
    <w:basedOn w:val="Normal"/>
    <w:link w:val="ABNTrefChar"/>
    <w:qFormat/>
    <w:rsid w:val="00CF1451"/>
    <w:pPr>
      <w:spacing w:line="240" w:lineRule="auto"/>
    </w:pPr>
  </w:style>
  <w:style w:type="character" w:customStyle="1" w:styleId="ABNTtit3Char">
    <w:name w:val="ABNT tit 3 Char"/>
    <w:link w:val="ABNTtit3"/>
    <w:rsid w:val="00CF1451"/>
    <w:rPr>
      <w:rFonts w:ascii="Times New Roman" w:hAnsi="Times New Roman"/>
      <w:sz w:val="24"/>
      <w:szCs w:val="22"/>
      <w:lang w:eastAsia="en-US"/>
    </w:rPr>
  </w:style>
  <w:style w:type="character" w:customStyle="1" w:styleId="ABNTrefChar">
    <w:name w:val="ABNT ref. Char"/>
    <w:link w:val="ABNTref"/>
    <w:rsid w:val="00CF1451"/>
    <w:rPr>
      <w:rFonts w:ascii="Times New Roman" w:hAnsi="Times New Roman"/>
      <w:sz w:val="24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F1451"/>
    <w:pPr>
      <w:spacing w:line="240" w:lineRule="auto"/>
      <w:ind w:firstLine="709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CF1451"/>
    <w:rPr>
      <w:rFonts w:ascii="Times New Roman" w:hAnsi="Times New Roman"/>
      <w:lang w:eastAsia="en-US"/>
    </w:rPr>
  </w:style>
  <w:style w:type="character" w:styleId="Refdenotaderodap">
    <w:name w:val="footnote reference"/>
    <w:uiPriority w:val="99"/>
    <w:semiHidden/>
    <w:unhideWhenUsed/>
    <w:rsid w:val="00CF1451"/>
    <w:rPr>
      <w:vertAlign w:val="superscript"/>
    </w:rPr>
  </w:style>
  <w:style w:type="paragraph" w:styleId="PargrafodaLista">
    <w:name w:val="List Paragraph"/>
    <w:basedOn w:val="Normal"/>
    <w:uiPriority w:val="34"/>
    <w:rsid w:val="00CF1451"/>
    <w:pPr>
      <w:ind w:left="720" w:firstLine="709"/>
      <w:contextualSpacing/>
    </w:pPr>
  </w:style>
  <w:style w:type="paragraph" w:customStyle="1" w:styleId="ABNTrodap">
    <w:name w:val="ABNT rodapé"/>
    <w:basedOn w:val="Textodenotaderodap"/>
    <w:link w:val="ABNTrodapChar"/>
    <w:qFormat/>
    <w:rsid w:val="00CF1451"/>
    <w:pPr>
      <w:ind w:left="113" w:hanging="113"/>
      <w:jc w:val="left"/>
    </w:pPr>
  </w:style>
  <w:style w:type="paragraph" w:customStyle="1" w:styleId="ABNTtexto">
    <w:name w:val="ABNT texto"/>
    <w:basedOn w:val="Normal"/>
    <w:link w:val="ABNTtextoChar"/>
    <w:qFormat/>
    <w:rsid w:val="00655377"/>
    <w:pPr>
      <w:numPr>
        <w:numId w:val="12"/>
      </w:numPr>
    </w:pPr>
    <w:rPr>
      <w:rFonts w:ascii="Arial" w:hAnsi="Arial" w:cs="Arial"/>
      <w:color w:val="3C4043"/>
      <w:spacing w:val="3"/>
      <w:sz w:val="28"/>
      <w:szCs w:val="28"/>
    </w:rPr>
  </w:style>
  <w:style w:type="character" w:customStyle="1" w:styleId="ABNTrodapChar">
    <w:name w:val="ABNT rodapé Char"/>
    <w:link w:val="ABNTrodap"/>
    <w:rsid w:val="00CF1451"/>
    <w:rPr>
      <w:rFonts w:ascii="Times New Roman" w:hAnsi="Times New Roman"/>
      <w:lang w:eastAsia="en-US"/>
    </w:rPr>
  </w:style>
  <w:style w:type="paragraph" w:styleId="SemEspaamento">
    <w:name w:val="No Spacing"/>
    <w:uiPriority w:val="1"/>
    <w:rsid w:val="00AD1AC2"/>
    <w:pPr>
      <w:jc w:val="both"/>
    </w:pPr>
    <w:rPr>
      <w:rFonts w:ascii="Times New Roman" w:hAnsi="Times New Roman"/>
      <w:sz w:val="24"/>
      <w:szCs w:val="22"/>
      <w:lang w:eastAsia="en-US"/>
    </w:rPr>
  </w:style>
  <w:style w:type="character" w:customStyle="1" w:styleId="ABNTtextoChar">
    <w:name w:val="ABNT texto Char"/>
    <w:link w:val="ABNTtexto"/>
    <w:rsid w:val="00655377"/>
    <w:rPr>
      <w:rFonts w:ascii="Arial" w:hAnsi="Arial" w:cs="Arial"/>
      <w:color w:val="3C4043"/>
      <w:spacing w:val="3"/>
      <w:sz w:val="28"/>
      <w:szCs w:val="28"/>
      <w:lang w:val="pt-BR" w:eastAsia="en-US"/>
    </w:rPr>
  </w:style>
  <w:style w:type="character" w:customStyle="1" w:styleId="yiv4951462488msid27988">
    <w:name w:val="yiv4951462488ms__id27988"/>
    <w:rsid w:val="002567F5"/>
  </w:style>
  <w:style w:type="character" w:styleId="Hyperlink">
    <w:name w:val="Hyperlink"/>
    <w:uiPriority w:val="99"/>
    <w:unhideWhenUsed/>
    <w:rsid w:val="002567F5"/>
    <w:rPr>
      <w:color w:val="0563C1"/>
      <w:u w:val="single"/>
    </w:rPr>
  </w:style>
  <w:style w:type="paragraph" w:customStyle="1" w:styleId="FichaCatalogrficaNormal">
    <w:name w:val="Ficha Catalográfica Normal"/>
    <w:basedOn w:val="Normal"/>
    <w:locked/>
    <w:rsid w:val="002567F5"/>
    <w:pPr>
      <w:spacing w:line="240" w:lineRule="auto"/>
      <w:ind w:left="1276" w:right="907"/>
      <w:jc w:val="left"/>
    </w:pPr>
    <w:rPr>
      <w:rFonts w:ascii="Myriad Pro" w:eastAsia="Times New Roman" w:hAnsi="Myriad Pro"/>
      <w:bCs/>
      <w:sz w:val="18"/>
      <w:szCs w:val="24"/>
      <w:lang w:eastAsia="pt-BR"/>
    </w:rPr>
  </w:style>
  <w:style w:type="character" w:customStyle="1" w:styleId="yvvgbb">
    <w:name w:val="yvvgbb"/>
    <w:basedOn w:val="Fontepargpadro"/>
    <w:rsid w:val="008A6390"/>
  </w:style>
  <w:style w:type="character" w:customStyle="1" w:styleId="UnresolvedMention1">
    <w:name w:val="Unresolved Mention1"/>
    <w:uiPriority w:val="99"/>
    <w:semiHidden/>
    <w:unhideWhenUsed/>
    <w:rsid w:val="00B84671"/>
    <w:rPr>
      <w:color w:val="605E5C"/>
      <w:shd w:val="clear" w:color="auto" w:fill="E1DFDD"/>
    </w:rPr>
  </w:style>
  <w:style w:type="character" w:customStyle="1" w:styleId="Ttulo1Char">
    <w:name w:val="Título 1 Char"/>
    <w:link w:val="Ttulo1"/>
    <w:uiPriority w:val="9"/>
    <w:rsid w:val="00B84671"/>
    <w:rPr>
      <w:rFonts w:ascii="Calibri Light" w:eastAsia="Malgun Gothic" w:hAnsi="Calibri Light" w:cs="Times New Roman"/>
      <w:b/>
      <w:bCs/>
      <w:kern w:val="32"/>
      <w:sz w:val="32"/>
      <w:szCs w:val="32"/>
      <w:lang w:val="pt-BR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B84671"/>
    <w:pPr>
      <w:keepLines/>
      <w:spacing w:after="0" w:line="259" w:lineRule="auto"/>
      <w:jc w:val="left"/>
      <w:outlineLvl w:val="9"/>
    </w:pPr>
    <w:rPr>
      <w:b w:val="0"/>
      <w:bCs w:val="0"/>
      <w:color w:val="2F5496"/>
      <w:kern w:val="0"/>
      <w:lang w:val="en-US" w:eastAsia="ko-KR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7Char">
    <w:name w:val="Título 7 Char"/>
    <w:link w:val="Ttulo7"/>
    <w:uiPriority w:val="9"/>
    <w:rPr>
      <w:rFonts w:ascii="Calibri Light" w:eastAsia="Malgun Gothic" w:hAnsi="Calibri Light"/>
      <w:i/>
      <w:iCs/>
      <w:color w:val="1F3763"/>
      <w:sz w:val="24"/>
      <w:szCs w:val="22"/>
      <w:lang w:eastAsia="en-US"/>
    </w:rPr>
  </w:style>
  <w:style w:type="character" w:customStyle="1" w:styleId="CabealhoChar">
    <w:name w:val="Cabeçalho Char"/>
    <w:link w:val="Cabealho"/>
    <w:uiPriority w:val="99"/>
    <w:rPr>
      <w:rFonts w:ascii="Times New Roman" w:hAnsi="Times New Roman"/>
      <w:sz w:val="24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Pr>
      <w:rFonts w:ascii="Times New Roman" w:hAnsi="Times New Roman"/>
      <w:sz w:val="24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7C2B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1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0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pe\Downloads\AvaliacaoFelipeOtavio829816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60212-AA83-4D59-8435-145978453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AvaliacaoFelipeOtavio829816.dot</Template>
  <TotalTime>54</TotalTime>
  <Pages>5</Pages>
  <Words>541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padrão - Unaerp</dc:title>
  <dc:subject/>
  <dc:creator>Felipe Otávio</dc:creator>
  <cp:keywords/>
  <cp:lastModifiedBy>HMei Mei</cp:lastModifiedBy>
  <cp:revision>145</cp:revision>
  <cp:lastPrinted>2021-05-25T04:09:00Z</cp:lastPrinted>
  <dcterms:created xsi:type="dcterms:W3CDTF">2021-04-27T04:32:00Z</dcterms:created>
  <dcterms:modified xsi:type="dcterms:W3CDTF">2022-10-13T22:02:00Z</dcterms:modified>
</cp:coreProperties>
</file>